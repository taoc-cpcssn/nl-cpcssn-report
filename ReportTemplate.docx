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08" w:rsidRDefault="008C3D08" w:rsidP="008C3D08">
      <w:pPr>
        <w:jc w:val="center"/>
      </w:pPr>
      <w:r>
        <w:t>CPCSSN-APBRN</w:t>
      </w:r>
    </w:p>
    <w:p w:rsidR="0078196F" w:rsidRDefault="008C3D08" w:rsidP="008C3D08">
      <w:pPr>
        <w:jc w:val="center"/>
      </w:pPr>
      <w:r>
        <w:t>Quarterly Practice Profile Report</w:t>
      </w:r>
    </w:p>
    <w:p w:rsidR="008C3D08" w:rsidRDefault="008C3D08" w:rsidP="008C3D08">
      <w:pPr>
        <w:jc w:val="center"/>
      </w:pPr>
      <w:r>
        <w:t xml:space="preserve">Based on Data Drawn </w:t>
      </w:r>
      <w:bookmarkStart w:id="0" w:name="Data_Drawn_Date1"/>
      <w:r w:rsidR="00986F78">
        <w:t>Data_Drawn_Date1</w:t>
      </w:r>
      <w:bookmarkEnd w:id="0"/>
    </w:p>
    <w:p w:rsidR="008C3D08" w:rsidRDefault="008C3D08" w:rsidP="008C3D08">
      <w:pPr>
        <w:jc w:val="center"/>
      </w:pPr>
      <w:r>
        <w:t>For</w:t>
      </w:r>
    </w:p>
    <w:p w:rsidR="008C3D08" w:rsidRDefault="008C3D08" w:rsidP="008C3D08">
      <w:pPr>
        <w:jc w:val="center"/>
      </w:pPr>
      <w:r>
        <w:t xml:space="preserve">Dr. </w:t>
      </w:r>
      <w:bookmarkStart w:id="1" w:name="Practice_Of_1"/>
      <w:r w:rsidR="0003070B">
        <w:t>Practice_Of_1</w:t>
      </w:r>
      <w:bookmarkEnd w:id="1"/>
    </w:p>
    <w:p w:rsidR="008C3D08" w:rsidRDefault="008C3D08"/>
    <w:p w:rsidR="008C3D08" w:rsidRDefault="008C3D08">
      <w:r>
        <w:t>Age-Sex distribution of your practice</w:t>
      </w:r>
    </w:p>
    <w:tbl>
      <w:tblPr>
        <w:tblStyle w:val="TableGrid"/>
        <w:tblW w:w="0" w:type="auto"/>
        <w:tblLook w:val="04A0"/>
      </w:tblPr>
      <w:tblGrid>
        <w:gridCol w:w="1526"/>
        <w:gridCol w:w="1984"/>
        <w:gridCol w:w="2410"/>
        <w:gridCol w:w="1701"/>
      </w:tblGrid>
      <w:tr w:rsidR="008C3D08" w:rsidTr="008C3D08">
        <w:tc>
          <w:tcPr>
            <w:tcW w:w="1526" w:type="dxa"/>
          </w:tcPr>
          <w:p w:rsidR="008C3D08" w:rsidRDefault="008C3D08"/>
        </w:tc>
        <w:tc>
          <w:tcPr>
            <w:tcW w:w="1984" w:type="dxa"/>
          </w:tcPr>
          <w:p w:rsidR="008C3D08" w:rsidRDefault="008C3D08">
            <w:r>
              <w:t>Males</w:t>
            </w:r>
          </w:p>
        </w:tc>
        <w:tc>
          <w:tcPr>
            <w:tcW w:w="2410" w:type="dxa"/>
          </w:tcPr>
          <w:p w:rsidR="008C3D08" w:rsidRDefault="008C3D08">
            <w:r>
              <w:t>Females</w:t>
            </w:r>
          </w:p>
        </w:tc>
        <w:tc>
          <w:tcPr>
            <w:tcW w:w="1701" w:type="dxa"/>
          </w:tcPr>
          <w:p w:rsidR="008C3D08" w:rsidRDefault="008C3D08">
            <w:r>
              <w:t>Total</w:t>
            </w:r>
          </w:p>
        </w:tc>
      </w:tr>
      <w:tr w:rsidR="008C3D08" w:rsidTr="008C3D08">
        <w:tc>
          <w:tcPr>
            <w:tcW w:w="1526" w:type="dxa"/>
          </w:tcPr>
          <w:p w:rsidR="008C3D08" w:rsidRDefault="008C3D08">
            <w:r>
              <w:t>0-5 Years</w:t>
            </w:r>
          </w:p>
        </w:tc>
        <w:tc>
          <w:tcPr>
            <w:tcW w:w="1984" w:type="dxa"/>
          </w:tcPr>
          <w:p w:rsidR="008C3D08" w:rsidRDefault="00545660">
            <w:bookmarkStart w:id="2" w:name="Male_Age5less"/>
            <w:r>
              <w:t>Male_</w:t>
            </w:r>
            <w:r w:rsidRPr="00545660">
              <w:t>Age5less</w:t>
            </w:r>
            <w:bookmarkEnd w:id="2"/>
          </w:p>
        </w:tc>
        <w:tc>
          <w:tcPr>
            <w:tcW w:w="2410" w:type="dxa"/>
          </w:tcPr>
          <w:p w:rsidR="008C3D08" w:rsidRDefault="00545660" w:rsidP="00545660">
            <w:bookmarkStart w:id="3" w:name="Female_Age5less"/>
            <w:r>
              <w:t>Female_</w:t>
            </w:r>
            <w:r w:rsidRPr="00545660">
              <w:t>Age5less</w:t>
            </w:r>
            <w:bookmarkEnd w:id="3"/>
          </w:p>
        </w:tc>
        <w:tc>
          <w:tcPr>
            <w:tcW w:w="1701" w:type="dxa"/>
          </w:tcPr>
          <w:p w:rsidR="008C3D08" w:rsidRDefault="00545660">
            <w:bookmarkStart w:id="4" w:name="Sum_Age5less"/>
            <w:r>
              <w:t>Sum_</w:t>
            </w:r>
            <w:r w:rsidRPr="00545660">
              <w:t>Age5less</w:t>
            </w:r>
            <w:bookmarkEnd w:id="4"/>
          </w:p>
        </w:tc>
      </w:tr>
      <w:tr w:rsidR="008C3D08" w:rsidTr="008C3D08">
        <w:tc>
          <w:tcPr>
            <w:tcW w:w="1526" w:type="dxa"/>
          </w:tcPr>
          <w:p w:rsidR="008C3D08" w:rsidRDefault="008C3D08">
            <w:r>
              <w:t>6-17 years</w:t>
            </w:r>
          </w:p>
        </w:tc>
        <w:tc>
          <w:tcPr>
            <w:tcW w:w="1984" w:type="dxa"/>
          </w:tcPr>
          <w:p w:rsidR="008C3D08" w:rsidRDefault="00545660" w:rsidP="00545660">
            <w:bookmarkStart w:id="5" w:name="Male_Age6_17"/>
            <w:r>
              <w:t>Male_</w:t>
            </w:r>
            <w:r w:rsidRPr="00545660">
              <w:t>Age6_17</w:t>
            </w:r>
            <w:bookmarkEnd w:id="5"/>
          </w:p>
        </w:tc>
        <w:tc>
          <w:tcPr>
            <w:tcW w:w="2410" w:type="dxa"/>
          </w:tcPr>
          <w:p w:rsidR="008C3D08" w:rsidRDefault="00545660" w:rsidP="00545660">
            <w:bookmarkStart w:id="6" w:name="Female_Age6_17"/>
            <w:r>
              <w:t>Female_</w:t>
            </w:r>
            <w:r w:rsidRPr="00545660">
              <w:t>Age6_17</w:t>
            </w:r>
            <w:bookmarkEnd w:id="6"/>
          </w:p>
        </w:tc>
        <w:tc>
          <w:tcPr>
            <w:tcW w:w="1701" w:type="dxa"/>
          </w:tcPr>
          <w:p w:rsidR="008C3D08" w:rsidRDefault="00545660">
            <w:bookmarkStart w:id="7" w:name="Sum_Age6_17"/>
            <w:r>
              <w:t>Sum_</w:t>
            </w:r>
            <w:r w:rsidRPr="00545660">
              <w:t>Age6_17</w:t>
            </w:r>
            <w:bookmarkEnd w:id="7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18-39 years</w:t>
            </w:r>
          </w:p>
        </w:tc>
        <w:tc>
          <w:tcPr>
            <w:tcW w:w="1984" w:type="dxa"/>
          </w:tcPr>
          <w:p w:rsidR="00187D4D" w:rsidRDefault="00187D4D">
            <w:bookmarkStart w:id="8" w:name="Male_Age18_39"/>
            <w:r>
              <w:t>Male_Age18_39</w:t>
            </w:r>
            <w:bookmarkEnd w:id="8"/>
          </w:p>
        </w:tc>
        <w:tc>
          <w:tcPr>
            <w:tcW w:w="2410" w:type="dxa"/>
          </w:tcPr>
          <w:p w:rsidR="00187D4D" w:rsidRDefault="00187D4D">
            <w:bookmarkStart w:id="9" w:name="Female_Age18_39"/>
            <w:r>
              <w:t>Female_Age18_39</w:t>
            </w:r>
            <w:bookmarkEnd w:id="9"/>
          </w:p>
        </w:tc>
        <w:tc>
          <w:tcPr>
            <w:tcW w:w="1701" w:type="dxa"/>
          </w:tcPr>
          <w:p w:rsidR="00187D4D" w:rsidRDefault="00187D4D" w:rsidP="00E00EBA">
            <w:bookmarkStart w:id="10" w:name="Sum_Age18_39"/>
            <w:r>
              <w:t>Sum_Age18_39</w:t>
            </w:r>
            <w:bookmarkEnd w:id="10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40-64 years</w:t>
            </w:r>
          </w:p>
        </w:tc>
        <w:tc>
          <w:tcPr>
            <w:tcW w:w="1984" w:type="dxa"/>
          </w:tcPr>
          <w:p w:rsidR="00187D4D" w:rsidRDefault="00187D4D">
            <w:bookmarkStart w:id="11" w:name="Male_Age40_64"/>
            <w:r>
              <w:t>Male_Age40_64</w:t>
            </w:r>
            <w:bookmarkEnd w:id="11"/>
          </w:p>
        </w:tc>
        <w:tc>
          <w:tcPr>
            <w:tcW w:w="2410" w:type="dxa"/>
          </w:tcPr>
          <w:p w:rsidR="00187D4D" w:rsidRDefault="00187D4D" w:rsidP="009F491E">
            <w:bookmarkStart w:id="12" w:name="Female_Age40_64"/>
            <w:r>
              <w:t>Female_Age40_64</w:t>
            </w:r>
            <w:bookmarkEnd w:id="12"/>
          </w:p>
        </w:tc>
        <w:tc>
          <w:tcPr>
            <w:tcW w:w="1701" w:type="dxa"/>
          </w:tcPr>
          <w:p w:rsidR="00187D4D" w:rsidRDefault="00187D4D" w:rsidP="00E00EBA">
            <w:bookmarkStart w:id="13" w:name="Sum_Age40_64"/>
            <w:r>
              <w:t>Sum_Age40_64</w:t>
            </w:r>
            <w:bookmarkEnd w:id="13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65-79 years</w:t>
            </w:r>
          </w:p>
        </w:tc>
        <w:tc>
          <w:tcPr>
            <w:tcW w:w="1984" w:type="dxa"/>
          </w:tcPr>
          <w:p w:rsidR="00187D4D" w:rsidRDefault="00187D4D">
            <w:bookmarkStart w:id="14" w:name="Male_Age65_79"/>
            <w:r>
              <w:t>Male_Age65_79</w:t>
            </w:r>
            <w:bookmarkEnd w:id="14"/>
          </w:p>
        </w:tc>
        <w:tc>
          <w:tcPr>
            <w:tcW w:w="2410" w:type="dxa"/>
          </w:tcPr>
          <w:p w:rsidR="00187D4D" w:rsidRDefault="00187D4D">
            <w:bookmarkStart w:id="15" w:name="Female_Age65_79"/>
            <w:r>
              <w:t>Female_Age65_79</w:t>
            </w:r>
            <w:bookmarkEnd w:id="15"/>
          </w:p>
        </w:tc>
        <w:tc>
          <w:tcPr>
            <w:tcW w:w="1701" w:type="dxa"/>
          </w:tcPr>
          <w:p w:rsidR="00187D4D" w:rsidRDefault="00187D4D" w:rsidP="00187D4D">
            <w:bookmarkStart w:id="16" w:name="Sum_Age65_79"/>
            <w:r>
              <w:t>Sum_Age65_79</w:t>
            </w:r>
            <w:bookmarkEnd w:id="16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80+ years</w:t>
            </w:r>
          </w:p>
        </w:tc>
        <w:tc>
          <w:tcPr>
            <w:tcW w:w="1984" w:type="dxa"/>
          </w:tcPr>
          <w:p w:rsidR="00187D4D" w:rsidRDefault="00187D4D">
            <w:bookmarkStart w:id="17" w:name="Male_Age80plus"/>
            <w:r>
              <w:t>Male_Age80plus</w:t>
            </w:r>
            <w:bookmarkEnd w:id="17"/>
          </w:p>
        </w:tc>
        <w:tc>
          <w:tcPr>
            <w:tcW w:w="2410" w:type="dxa"/>
          </w:tcPr>
          <w:p w:rsidR="00187D4D" w:rsidRDefault="00187D4D">
            <w:bookmarkStart w:id="18" w:name="Female_Age80plus"/>
            <w:r>
              <w:t>Female_Age80plus</w:t>
            </w:r>
            <w:bookmarkEnd w:id="18"/>
          </w:p>
        </w:tc>
        <w:tc>
          <w:tcPr>
            <w:tcW w:w="1701" w:type="dxa"/>
          </w:tcPr>
          <w:p w:rsidR="00187D4D" w:rsidRDefault="00387260" w:rsidP="00E00EBA">
            <w:bookmarkStart w:id="19" w:name="Sum_Age80plus"/>
            <w:r>
              <w:t>Sum_</w:t>
            </w:r>
            <w:r w:rsidR="00187D4D">
              <w:t>Age80plus</w:t>
            </w:r>
            <w:bookmarkEnd w:id="19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All ages</w:t>
            </w:r>
          </w:p>
        </w:tc>
        <w:tc>
          <w:tcPr>
            <w:tcW w:w="1984" w:type="dxa"/>
          </w:tcPr>
          <w:p w:rsidR="00187D4D" w:rsidRDefault="00187D4D">
            <w:bookmarkStart w:id="20" w:name="Male_AllAge"/>
            <w:proofErr w:type="spellStart"/>
            <w:r>
              <w:t>Male_AllAge</w:t>
            </w:r>
            <w:bookmarkEnd w:id="20"/>
            <w:proofErr w:type="spellEnd"/>
          </w:p>
        </w:tc>
        <w:tc>
          <w:tcPr>
            <w:tcW w:w="2410" w:type="dxa"/>
          </w:tcPr>
          <w:p w:rsidR="00187D4D" w:rsidRDefault="00187D4D">
            <w:bookmarkStart w:id="21" w:name="Female_AllAge"/>
            <w:proofErr w:type="spellStart"/>
            <w:r>
              <w:t>Female_AllAge</w:t>
            </w:r>
            <w:bookmarkEnd w:id="21"/>
            <w:proofErr w:type="spellEnd"/>
          </w:p>
        </w:tc>
        <w:tc>
          <w:tcPr>
            <w:tcW w:w="1701" w:type="dxa"/>
          </w:tcPr>
          <w:p w:rsidR="00187D4D" w:rsidRDefault="00387260" w:rsidP="00E00EBA">
            <w:bookmarkStart w:id="22" w:name="Sum_AllAge"/>
            <w:proofErr w:type="spellStart"/>
            <w:r>
              <w:t>Sum_</w:t>
            </w:r>
            <w:r w:rsidR="00187D4D">
              <w:t>AllAge</w:t>
            </w:r>
            <w:bookmarkEnd w:id="22"/>
            <w:proofErr w:type="spellEnd"/>
          </w:p>
        </w:tc>
      </w:tr>
    </w:tbl>
    <w:p w:rsidR="008C3D08" w:rsidRDefault="008C3D08"/>
    <w:p w:rsidR="008C3D08" w:rsidRDefault="008C3D08"/>
    <w:p w:rsidR="008C3D08" w:rsidRDefault="008C3D08">
      <w:r>
        <w:t xml:space="preserve">Prevalence and </w:t>
      </w:r>
      <w:r w:rsidR="00D7274D">
        <w:t>new cases since last report of Index Conditions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833"/>
      </w:tblGrid>
      <w:tr w:rsidR="008C3D08" w:rsidTr="007870FF">
        <w:tc>
          <w:tcPr>
            <w:tcW w:w="2394" w:type="dxa"/>
          </w:tcPr>
          <w:p w:rsidR="008C3D08" w:rsidRDefault="008C3D08"/>
        </w:tc>
        <w:tc>
          <w:tcPr>
            <w:tcW w:w="2394" w:type="dxa"/>
          </w:tcPr>
          <w:p w:rsidR="008C3D08" w:rsidRDefault="008C3D08">
            <w:r>
              <w:t>Cases in your practice</w:t>
            </w:r>
          </w:p>
        </w:tc>
        <w:tc>
          <w:tcPr>
            <w:tcW w:w="2833" w:type="dxa"/>
          </w:tcPr>
          <w:p w:rsidR="008C3D08" w:rsidRDefault="008C3D08">
            <w:r>
              <w:t xml:space="preserve">New cases since last </w:t>
            </w:r>
            <w:r w:rsidR="007870FF">
              <w:t>report</w:t>
            </w:r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Diabetes</w:t>
            </w:r>
          </w:p>
        </w:tc>
        <w:tc>
          <w:tcPr>
            <w:tcW w:w="2394" w:type="dxa"/>
          </w:tcPr>
          <w:p w:rsidR="008C3D08" w:rsidRDefault="00965BBF">
            <w:bookmarkStart w:id="23" w:name="Diabetes_Mellitus"/>
            <w:proofErr w:type="spellStart"/>
            <w:r>
              <w:t>Diabetes_</w:t>
            </w:r>
            <w:r w:rsidR="009F491E">
              <w:t>Mellitus</w:t>
            </w:r>
            <w:bookmarkEnd w:id="23"/>
            <w:proofErr w:type="spellEnd"/>
          </w:p>
        </w:tc>
        <w:tc>
          <w:tcPr>
            <w:tcW w:w="2833" w:type="dxa"/>
          </w:tcPr>
          <w:p w:rsidR="008C3D08" w:rsidRDefault="00817AA6">
            <w:bookmarkStart w:id="24" w:name="New_Diabetes_Mellitus"/>
            <w:proofErr w:type="spellStart"/>
            <w:r>
              <w:t>New_Diabetes_Mellitus</w:t>
            </w:r>
            <w:bookmarkEnd w:id="24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Hypertension</w:t>
            </w:r>
          </w:p>
        </w:tc>
        <w:tc>
          <w:tcPr>
            <w:tcW w:w="2394" w:type="dxa"/>
          </w:tcPr>
          <w:p w:rsidR="008C3D08" w:rsidRDefault="00E60846">
            <w:bookmarkStart w:id="25" w:name="Hypertension"/>
            <w:r>
              <w:t>Hypertension</w:t>
            </w:r>
            <w:bookmarkEnd w:id="25"/>
          </w:p>
        </w:tc>
        <w:tc>
          <w:tcPr>
            <w:tcW w:w="2833" w:type="dxa"/>
          </w:tcPr>
          <w:p w:rsidR="008C3D08" w:rsidRDefault="00817AA6">
            <w:bookmarkStart w:id="26" w:name="New_Hypertension"/>
            <w:proofErr w:type="spellStart"/>
            <w:r>
              <w:t>New_Hypertension</w:t>
            </w:r>
            <w:bookmarkEnd w:id="26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COPD</w:t>
            </w:r>
          </w:p>
        </w:tc>
        <w:tc>
          <w:tcPr>
            <w:tcW w:w="2394" w:type="dxa"/>
          </w:tcPr>
          <w:p w:rsidR="008C3D08" w:rsidRDefault="00E60846">
            <w:bookmarkStart w:id="27" w:name="COPD"/>
            <w:r>
              <w:t>COPD</w:t>
            </w:r>
            <w:bookmarkEnd w:id="27"/>
          </w:p>
        </w:tc>
        <w:tc>
          <w:tcPr>
            <w:tcW w:w="2833" w:type="dxa"/>
          </w:tcPr>
          <w:p w:rsidR="008C3D08" w:rsidRDefault="00817AA6">
            <w:bookmarkStart w:id="28" w:name="New_COPD"/>
            <w:proofErr w:type="spellStart"/>
            <w:r>
              <w:t>New_COPD</w:t>
            </w:r>
            <w:bookmarkEnd w:id="28"/>
            <w:proofErr w:type="spellEnd"/>
          </w:p>
        </w:tc>
      </w:tr>
      <w:tr w:rsidR="008C3D08" w:rsidTr="00E60846">
        <w:trPr>
          <w:trHeight w:val="224"/>
        </w:trPr>
        <w:tc>
          <w:tcPr>
            <w:tcW w:w="2394" w:type="dxa"/>
          </w:tcPr>
          <w:p w:rsidR="008C3D08" w:rsidRDefault="008C3D08">
            <w:r>
              <w:t>Osteoarthritis</w:t>
            </w:r>
          </w:p>
        </w:tc>
        <w:tc>
          <w:tcPr>
            <w:tcW w:w="2394" w:type="dxa"/>
          </w:tcPr>
          <w:p w:rsidR="008C3D08" w:rsidRDefault="00E60846">
            <w:bookmarkStart w:id="29" w:name="Osteoarthritis"/>
            <w:r>
              <w:t>Osteoarthritis</w:t>
            </w:r>
            <w:bookmarkEnd w:id="29"/>
          </w:p>
        </w:tc>
        <w:tc>
          <w:tcPr>
            <w:tcW w:w="2833" w:type="dxa"/>
          </w:tcPr>
          <w:p w:rsidR="008C3D08" w:rsidRDefault="00817AA6">
            <w:bookmarkStart w:id="30" w:name="New_Osteoarthritis"/>
            <w:proofErr w:type="spellStart"/>
            <w:r>
              <w:t>New_Osteoarthritis</w:t>
            </w:r>
            <w:bookmarkEnd w:id="30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Depression</w:t>
            </w:r>
          </w:p>
        </w:tc>
        <w:tc>
          <w:tcPr>
            <w:tcW w:w="2394" w:type="dxa"/>
          </w:tcPr>
          <w:p w:rsidR="008C3D08" w:rsidRDefault="00E60846">
            <w:bookmarkStart w:id="31" w:name="Depression"/>
            <w:r>
              <w:t>Depression</w:t>
            </w:r>
            <w:bookmarkEnd w:id="31"/>
          </w:p>
        </w:tc>
        <w:tc>
          <w:tcPr>
            <w:tcW w:w="2833" w:type="dxa"/>
          </w:tcPr>
          <w:p w:rsidR="008C3D08" w:rsidRDefault="00817AA6">
            <w:bookmarkStart w:id="32" w:name="New_Depression"/>
            <w:proofErr w:type="spellStart"/>
            <w:r>
              <w:t>New_Depression</w:t>
            </w:r>
            <w:bookmarkEnd w:id="32"/>
            <w:proofErr w:type="spellEnd"/>
          </w:p>
        </w:tc>
      </w:tr>
    </w:tbl>
    <w:p w:rsidR="008C3D08" w:rsidRDefault="008C3D08"/>
    <w:p w:rsidR="007870FF" w:rsidRDefault="007870FF">
      <w:r>
        <w:br w:type="page"/>
      </w:r>
    </w:p>
    <w:p w:rsidR="008C3D08" w:rsidRDefault="007870FF" w:rsidP="00551ACC">
      <w:pPr>
        <w:spacing w:after="60"/>
        <w:jc w:val="center"/>
      </w:pPr>
      <w:r>
        <w:lastRenderedPageBreak/>
        <w:t>Type 2 Diabetes Mellitus</w:t>
      </w:r>
    </w:p>
    <w:p w:rsidR="007870FF" w:rsidRDefault="007870FF" w:rsidP="00551ACC">
      <w:pPr>
        <w:spacing w:after="60"/>
        <w:jc w:val="center"/>
      </w:pPr>
      <w:r>
        <w:t xml:space="preserve">Dr. </w:t>
      </w:r>
      <w:bookmarkStart w:id="33" w:name="Practice_Of_2"/>
      <w:r w:rsidR="0003070B">
        <w:t>Practice_Of_2</w:t>
      </w:r>
      <w:bookmarkEnd w:id="33"/>
    </w:p>
    <w:p w:rsidR="007870FF" w:rsidRDefault="004138D3" w:rsidP="00551ACC">
      <w:pPr>
        <w:spacing w:after="60"/>
        <w:jc w:val="center"/>
      </w:pPr>
      <w:bookmarkStart w:id="34" w:name="Data_Drawn_Date2"/>
      <w:r>
        <w:t>Data_Drawn_Date</w:t>
      </w:r>
      <w:r w:rsidR="00787C88">
        <w:t>2</w:t>
      </w:r>
      <w:bookmarkEnd w:id="34"/>
    </w:p>
    <w:p w:rsidR="007870FF" w:rsidRDefault="007870FF" w:rsidP="00551ACC">
      <w:pPr>
        <w:spacing w:after="60"/>
      </w:pPr>
    </w:p>
    <w:p w:rsidR="007870FF" w:rsidRDefault="007870FF" w:rsidP="00551ACC">
      <w:pPr>
        <w:spacing w:after="60"/>
      </w:pPr>
      <w:r>
        <w:t xml:space="preserve">You are providing care for </w:t>
      </w:r>
      <w:bookmarkStart w:id="35" w:name="DNT_SUM_DM"/>
      <w:r w:rsidR="00081BC1">
        <w:t>DNT_</w:t>
      </w:r>
      <w:r w:rsidR="00E00EBA">
        <w:t>SUM_DM</w:t>
      </w:r>
      <w:bookmarkEnd w:id="35"/>
      <w:r>
        <w:t xml:space="preserve"> people with type 2 Diabetes Mellitus (DM2)</w:t>
      </w:r>
    </w:p>
    <w:p w:rsidR="007870FF" w:rsidRDefault="00CB6153" w:rsidP="00551ACC">
      <w:pPr>
        <w:spacing w:after="60"/>
      </w:pPr>
      <w:r>
        <w:t xml:space="preserve">You have diagnosed </w:t>
      </w:r>
      <w:bookmarkStart w:id="36" w:name="NEW_DM_PT"/>
      <w:r>
        <w:t>NEW_DM_PT</w:t>
      </w:r>
      <w:bookmarkEnd w:id="36"/>
      <w:r w:rsidR="007870FF">
        <w:t xml:space="preserve"> new cases since </w:t>
      </w:r>
      <w:bookmarkStart w:id="37" w:name="Last_Data_Drawn_Date1"/>
      <w:r w:rsidR="00CB10B8">
        <w:t>Last_</w:t>
      </w:r>
      <w:r w:rsidR="00986F78">
        <w:t>Data_Drawn_Date</w:t>
      </w:r>
      <w:r w:rsidR="00CB10B8">
        <w:t>1</w:t>
      </w:r>
      <w:bookmarkEnd w:id="37"/>
    </w:p>
    <w:p w:rsidR="007870FF" w:rsidRDefault="007870FF" w:rsidP="00551ACC">
      <w:pPr>
        <w:spacing w:after="60"/>
      </w:pPr>
    </w:p>
    <w:p w:rsidR="007870FF" w:rsidRDefault="007870FF" w:rsidP="007870FF">
      <w:r>
        <w:t>Age-sex profile of your patients with DM2</w:t>
      </w:r>
    </w:p>
    <w:tbl>
      <w:tblPr>
        <w:tblStyle w:val="TableGrid"/>
        <w:tblW w:w="0" w:type="auto"/>
        <w:tblLook w:val="04A0"/>
      </w:tblPr>
      <w:tblGrid>
        <w:gridCol w:w="1323"/>
        <w:gridCol w:w="3080"/>
        <w:gridCol w:w="3260"/>
        <w:gridCol w:w="1913"/>
      </w:tblGrid>
      <w:tr w:rsidR="007870FF" w:rsidRPr="00551ACC" w:rsidTr="00D148B6">
        <w:tc>
          <w:tcPr>
            <w:tcW w:w="1524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</w:p>
        </w:tc>
        <w:tc>
          <w:tcPr>
            <w:tcW w:w="3411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3591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050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BF2D80" w:rsidRPr="00551ACC" w:rsidTr="00D148B6">
        <w:tc>
          <w:tcPr>
            <w:tcW w:w="1524" w:type="dxa"/>
          </w:tcPr>
          <w:p w:rsidR="00BF2D80" w:rsidRPr="00551ACC" w:rsidRDefault="00BF2D80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3411" w:type="dxa"/>
          </w:tcPr>
          <w:p w:rsidR="00BF2D80" w:rsidRPr="00551ACC" w:rsidRDefault="00FE3B6C" w:rsidP="00C17104">
            <w:pPr>
              <w:rPr>
                <w:sz w:val="20"/>
                <w:szCs w:val="20"/>
              </w:rPr>
            </w:pPr>
            <w:bookmarkStart w:id="38" w:name="Male_DM_Age17less"/>
            <w:r>
              <w:rPr>
                <w:sz w:val="20"/>
                <w:szCs w:val="20"/>
              </w:rPr>
              <w:t>Male_DM_</w:t>
            </w:r>
            <w:r w:rsidRPr="00FE3B6C">
              <w:rPr>
                <w:sz w:val="20"/>
                <w:szCs w:val="20"/>
              </w:rPr>
              <w:t>Age17less</w:t>
            </w:r>
            <w:bookmarkEnd w:id="38"/>
          </w:p>
        </w:tc>
        <w:tc>
          <w:tcPr>
            <w:tcW w:w="3591" w:type="dxa"/>
          </w:tcPr>
          <w:p w:rsidR="00BF2D80" w:rsidRPr="00551ACC" w:rsidRDefault="00FE3B6C" w:rsidP="00FE3B6C">
            <w:pPr>
              <w:rPr>
                <w:sz w:val="20"/>
                <w:szCs w:val="20"/>
              </w:rPr>
            </w:pPr>
            <w:bookmarkStart w:id="39" w:name="Female_DM_Age17less"/>
            <w:r>
              <w:rPr>
                <w:sz w:val="20"/>
                <w:szCs w:val="20"/>
              </w:rPr>
              <w:t>Female_DM_</w:t>
            </w:r>
            <w:r w:rsidRPr="00FE3B6C">
              <w:rPr>
                <w:sz w:val="20"/>
                <w:szCs w:val="20"/>
              </w:rPr>
              <w:t>Age17less</w:t>
            </w:r>
            <w:bookmarkEnd w:id="39"/>
          </w:p>
        </w:tc>
        <w:tc>
          <w:tcPr>
            <w:tcW w:w="1050" w:type="dxa"/>
          </w:tcPr>
          <w:p w:rsidR="00BF2D80" w:rsidRPr="00551ACC" w:rsidRDefault="00FE3B6C" w:rsidP="00FE3B6C">
            <w:pPr>
              <w:rPr>
                <w:sz w:val="20"/>
                <w:szCs w:val="20"/>
              </w:rPr>
            </w:pPr>
            <w:bookmarkStart w:id="40" w:name="Sum_DM_Age17less"/>
            <w:r>
              <w:rPr>
                <w:sz w:val="20"/>
                <w:szCs w:val="20"/>
              </w:rPr>
              <w:t>Sum_DM_</w:t>
            </w:r>
            <w:r w:rsidRPr="00FE3B6C">
              <w:rPr>
                <w:sz w:val="20"/>
                <w:szCs w:val="20"/>
              </w:rPr>
              <w:t>Age17less</w:t>
            </w:r>
            <w:bookmarkEnd w:id="40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3411" w:type="dxa"/>
          </w:tcPr>
          <w:p w:rsidR="00D148B6" w:rsidRPr="00551ACC" w:rsidRDefault="00D148B6" w:rsidP="006C5AAB">
            <w:pPr>
              <w:rPr>
                <w:sz w:val="20"/>
                <w:szCs w:val="20"/>
              </w:rPr>
            </w:pPr>
            <w:bookmarkStart w:id="41" w:name="Male_DM_Age18_39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_Age18_39</w:t>
            </w:r>
            <w:bookmarkEnd w:id="41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2" w:name="Female_DM_Age18_39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_Age18_39</w:t>
            </w:r>
            <w:bookmarkEnd w:id="42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43" w:name="Sum_DM_Age18_39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_Age18_39</w:t>
            </w:r>
            <w:bookmarkEnd w:id="43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4" w:name="Male_DM_Age40_64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_Age40_64</w:t>
            </w:r>
            <w:bookmarkEnd w:id="44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5" w:name="Female_DM_Age40_64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_Age40_64</w:t>
            </w:r>
            <w:bookmarkEnd w:id="45"/>
          </w:p>
        </w:tc>
        <w:tc>
          <w:tcPr>
            <w:tcW w:w="1050" w:type="dxa"/>
          </w:tcPr>
          <w:p w:rsidR="00D148B6" w:rsidRPr="00551ACC" w:rsidRDefault="00051107" w:rsidP="000D19CF">
            <w:pPr>
              <w:rPr>
                <w:sz w:val="20"/>
                <w:szCs w:val="20"/>
              </w:rPr>
            </w:pPr>
            <w:bookmarkStart w:id="46" w:name="Sum_DM_Age40_64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_Age40_64</w:t>
            </w:r>
            <w:bookmarkEnd w:id="46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7" w:name="Male_DM_Age65_79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_Age65_79</w:t>
            </w:r>
            <w:bookmarkEnd w:id="47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8" w:name="Female_DM_Age65_79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_Age65_79</w:t>
            </w:r>
            <w:bookmarkEnd w:id="48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49" w:name="Sum_DM_Age65_79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_Age65_79</w:t>
            </w:r>
            <w:bookmarkEnd w:id="49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0" w:name="Male_DM_Age80plus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_Age80plus</w:t>
            </w:r>
            <w:bookmarkEnd w:id="50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1" w:name="Female_DM_Age80plus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_Age80plus</w:t>
            </w:r>
            <w:bookmarkEnd w:id="51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52" w:name="Sum_DM_Age80plus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_Age80plus</w:t>
            </w:r>
            <w:bookmarkEnd w:id="52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3" w:name="Male_DM_AllAge"/>
            <w:proofErr w:type="spellStart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_AllAge</w:t>
            </w:r>
            <w:bookmarkEnd w:id="53"/>
            <w:proofErr w:type="spellEnd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4" w:name="Female_DM_AllAge"/>
            <w:proofErr w:type="spellStart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_AllAge</w:t>
            </w:r>
            <w:bookmarkEnd w:id="54"/>
            <w:proofErr w:type="spellEnd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55" w:name="Sum_DM_AllAge"/>
            <w:proofErr w:type="spellStart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_AllAge</w:t>
            </w:r>
            <w:bookmarkEnd w:id="55"/>
            <w:proofErr w:type="spellEnd"/>
          </w:p>
        </w:tc>
      </w:tr>
    </w:tbl>
    <w:p w:rsidR="007870FF" w:rsidRDefault="007870FF" w:rsidP="007870FF"/>
    <w:p w:rsidR="008C3D08" w:rsidRDefault="0078196F">
      <w:r>
        <w:t>Diabetic Targets</w:t>
      </w:r>
    </w:p>
    <w:tbl>
      <w:tblPr>
        <w:tblStyle w:val="TableGrid"/>
        <w:tblW w:w="0" w:type="auto"/>
        <w:tblLook w:val="04A0"/>
      </w:tblPr>
      <w:tblGrid>
        <w:gridCol w:w="2315"/>
        <w:gridCol w:w="2437"/>
        <w:gridCol w:w="2617"/>
        <w:gridCol w:w="2207"/>
      </w:tblGrid>
      <w:tr w:rsidR="0078196F" w:rsidRPr="00551ACC" w:rsidTr="00C06F21">
        <w:tc>
          <w:tcPr>
            <w:tcW w:w="2919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707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423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HbA1c ≤ 7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56" w:name="Male_DM_HBA1C_LE_7"/>
            <w:r w:rsidRPr="00E54CFE">
              <w:rPr>
                <w:sz w:val="20"/>
                <w:szCs w:val="20"/>
              </w:rPr>
              <w:t>Male_DM_HBA1C_LE_7</w:t>
            </w:r>
            <w:bookmarkEnd w:id="56"/>
          </w:p>
        </w:tc>
        <w:tc>
          <w:tcPr>
            <w:tcW w:w="2707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bookmarkStart w:id="57" w:name="Female_DM_HBA1C_LE_7"/>
            <w:r w:rsidRPr="00E54CFE">
              <w:rPr>
                <w:sz w:val="20"/>
                <w:szCs w:val="20"/>
              </w:rPr>
              <w:t>Female_DM_HBA1C_LE_7</w:t>
            </w:r>
            <w:bookmarkEnd w:id="57"/>
          </w:p>
        </w:tc>
        <w:tc>
          <w:tcPr>
            <w:tcW w:w="1423" w:type="dxa"/>
          </w:tcPr>
          <w:p w:rsidR="00C06F21" w:rsidRPr="00551ACC" w:rsidRDefault="00C06F21" w:rsidP="0048282A">
            <w:pPr>
              <w:rPr>
                <w:sz w:val="20"/>
                <w:szCs w:val="20"/>
              </w:rPr>
            </w:pPr>
            <w:bookmarkStart w:id="58" w:name="Sum_DM_HBA1C_LE_7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_DM_HBA1C_LE_7</w:t>
            </w:r>
            <w:bookmarkEnd w:id="58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Systolic BP ≤ 130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59" w:name="Male_DM_SBP_LE_130"/>
            <w:r w:rsidRPr="00E54CFE">
              <w:rPr>
                <w:sz w:val="20"/>
                <w:szCs w:val="20"/>
              </w:rPr>
              <w:t>Male_DM_SBP_LE_130</w:t>
            </w:r>
            <w:bookmarkEnd w:id="59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0" w:name="Female_DM_SBP_LE_130"/>
            <w:r w:rsidRPr="00E54CFE">
              <w:rPr>
                <w:sz w:val="20"/>
                <w:szCs w:val="20"/>
              </w:rPr>
              <w:t>Female_DM_SBP_LE_130</w:t>
            </w:r>
            <w:bookmarkEnd w:id="60"/>
          </w:p>
        </w:tc>
        <w:tc>
          <w:tcPr>
            <w:tcW w:w="1423" w:type="dxa"/>
          </w:tcPr>
          <w:p w:rsidR="00C06F21" w:rsidRPr="00551ACC" w:rsidRDefault="00C06F21" w:rsidP="0048282A">
            <w:pPr>
              <w:rPr>
                <w:sz w:val="20"/>
                <w:szCs w:val="20"/>
              </w:rPr>
            </w:pPr>
            <w:bookmarkStart w:id="61" w:name="Sum_DM_SBP_LE_130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_DM_SBP_LE_130</w:t>
            </w:r>
            <w:bookmarkEnd w:id="61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Diastolic BP ≤ 80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2" w:name="Male_DM_DBP_LE_80"/>
            <w:r w:rsidRPr="00E54CFE">
              <w:rPr>
                <w:sz w:val="20"/>
                <w:szCs w:val="20"/>
              </w:rPr>
              <w:t>Male_DM_DBP_LE_80</w:t>
            </w:r>
            <w:bookmarkEnd w:id="62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3" w:name="Female_DM_DBP_LE_80"/>
            <w:r w:rsidRPr="00E54CFE">
              <w:rPr>
                <w:sz w:val="20"/>
                <w:szCs w:val="20"/>
              </w:rPr>
              <w:t>Female_DM_DBP_LE_80</w:t>
            </w:r>
            <w:bookmarkEnd w:id="63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64" w:name="Sum_DM_DBP_LE_80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_DM_DBP_LE_80</w:t>
            </w:r>
            <w:bookmarkEnd w:id="64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LDL Cholesterol ≤ 2.0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5" w:name="Male_DM_LDL_LE_2"/>
            <w:r w:rsidRPr="00E54CFE">
              <w:rPr>
                <w:sz w:val="20"/>
                <w:szCs w:val="20"/>
              </w:rPr>
              <w:t>Male_DM_LDL_LE_2</w:t>
            </w:r>
            <w:bookmarkEnd w:id="65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6" w:name="Female_DM_LDL_LE_2"/>
            <w:r w:rsidRPr="00E54CFE">
              <w:rPr>
                <w:sz w:val="20"/>
                <w:szCs w:val="20"/>
              </w:rPr>
              <w:t>Female_DM_LDL_LE_2</w:t>
            </w:r>
            <w:bookmarkEnd w:id="66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67" w:name="Sum_DM_LDL_LE_2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_DM_LDL_LE_2</w:t>
            </w:r>
            <w:bookmarkEnd w:id="67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three targets achieved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8" w:name="Male_DM_Met_3Targets"/>
            <w:r w:rsidRPr="00E54CFE">
              <w:rPr>
                <w:sz w:val="20"/>
                <w:szCs w:val="20"/>
              </w:rPr>
              <w:t>Male_DM_Met_3Targets</w:t>
            </w:r>
            <w:bookmarkEnd w:id="68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9" w:name="Female_DM_Met_3Targets"/>
            <w:r w:rsidRPr="00E54CFE">
              <w:rPr>
                <w:sz w:val="20"/>
                <w:szCs w:val="20"/>
              </w:rPr>
              <w:t>Female_DM_Met_3Targets</w:t>
            </w:r>
            <w:bookmarkEnd w:id="69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0" w:name="Sum_DM_Met_3Targets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_DM_Met_3Targets</w:t>
            </w:r>
            <w:bookmarkEnd w:id="70"/>
          </w:p>
        </w:tc>
      </w:tr>
    </w:tbl>
    <w:p w:rsidR="0078196F" w:rsidRDefault="0078196F"/>
    <w:p w:rsidR="0078196F" w:rsidRDefault="0078196F">
      <w:r>
        <w:t>Medications</w:t>
      </w:r>
    </w:p>
    <w:tbl>
      <w:tblPr>
        <w:tblStyle w:val="TableGrid"/>
        <w:tblW w:w="0" w:type="auto"/>
        <w:tblLayout w:type="fixed"/>
        <w:tblLook w:val="04A0"/>
      </w:tblPr>
      <w:tblGrid>
        <w:gridCol w:w="1728"/>
        <w:gridCol w:w="3060"/>
        <w:gridCol w:w="2700"/>
        <w:gridCol w:w="2088"/>
      </w:tblGrid>
      <w:tr w:rsidR="0078196F" w:rsidRPr="00551ACC" w:rsidTr="0012571B">
        <w:tc>
          <w:tcPr>
            <w:tcW w:w="1728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700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088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Metformin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1" w:name="Male_DM_Metformin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DM_Metformin_Taking</w:t>
            </w:r>
            <w:bookmarkEnd w:id="71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2" w:name="Female_DM_Metformin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DM_Metformin_Taking</w:t>
            </w:r>
            <w:bookmarkEnd w:id="72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73" w:name="Sum_DM_Metformin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DM_Metformin_Taking</w:t>
            </w:r>
            <w:bookmarkEnd w:id="73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Sulfonylurea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4" w:name="Male_DM_Sulfonylure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DM_Sulfonylure_Taking</w:t>
            </w:r>
            <w:bookmarkEnd w:id="74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5" w:name="Female_DM_Sulfonylure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DM_Sulfonylure_Taking</w:t>
            </w:r>
            <w:bookmarkEnd w:id="75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76" w:name="Sum_DM_Sulfonylure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DM_Sulfonylure_Taking</w:t>
            </w:r>
            <w:bookmarkEnd w:id="76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Glitazones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4031C3">
            <w:pPr>
              <w:rPr>
                <w:sz w:val="20"/>
                <w:szCs w:val="20"/>
              </w:rPr>
            </w:pPr>
            <w:bookmarkStart w:id="77" w:name="Male_DM_Glitazones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DM_Glitazones_Taking</w:t>
            </w:r>
            <w:bookmarkEnd w:id="77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8" w:name="Female_DM_Glitazones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DM_Glitazones_Taking</w:t>
            </w:r>
            <w:bookmarkEnd w:id="78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79" w:name="Sum_DM_Glitazones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DM_Glitazones_Taking</w:t>
            </w:r>
            <w:bookmarkEnd w:id="79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Gliptins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0" w:name="Male_DM_Gliptins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DM_Gliptins_Taking</w:t>
            </w:r>
            <w:bookmarkEnd w:id="80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1" w:name="Female_DM_Gliptins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DM_Gliptins_Taking</w:t>
            </w:r>
            <w:bookmarkEnd w:id="81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2" w:name="Sum_DM_Gliptins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DM_Gliptins_Taking</w:t>
            </w:r>
            <w:bookmarkEnd w:id="82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Acarbose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3" w:name="Male_DM_Acarbose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DM_Acarbose_Taking</w:t>
            </w:r>
            <w:bookmarkEnd w:id="83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4" w:name="Female_DM_Acarbose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DM_Acarbose_Taking</w:t>
            </w:r>
            <w:bookmarkEnd w:id="84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5" w:name="Sum_DM_Acarbose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DM_Acarbose_Taking</w:t>
            </w:r>
            <w:bookmarkEnd w:id="85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Other oral agent</w:t>
            </w:r>
          </w:p>
        </w:tc>
        <w:tc>
          <w:tcPr>
            <w:tcW w:w="3060" w:type="dxa"/>
          </w:tcPr>
          <w:p w:rsidR="002A3F6D" w:rsidRPr="00551ACC" w:rsidRDefault="00834478" w:rsidP="004031C3">
            <w:pPr>
              <w:rPr>
                <w:sz w:val="20"/>
                <w:szCs w:val="20"/>
              </w:rPr>
            </w:pPr>
            <w:bookmarkStart w:id="86" w:name="Male_DM_Other_Taking"/>
            <w:proofErr w:type="spellStart"/>
            <w:r>
              <w:rPr>
                <w:sz w:val="20"/>
                <w:szCs w:val="20"/>
              </w:rPr>
              <w:t>Male_DM_Other_Taking</w:t>
            </w:r>
            <w:bookmarkEnd w:id="86"/>
            <w:proofErr w:type="spellEnd"/>
          </w:p>
        </w:tc>
        <w:tc>
          <w:tcPr>
            <w:tcW w:w="2700" w:type="dxa"/>
          </w:tcPr>
          <w:p w:rsidR="002A3F6D" w:rsidRPr="00551ACC" w:rsidRDefault="00834478" w:rsidP="00834478">
            <w:pPr>
              <w:rPr>
                <w:sz w:val="20"/>
                <w:szCs w:val="20"/>
              </w:rPr>
            </w:pPr>
            <w:bookmarkStart w:id="87" w:name="Female_DM_Other_Taking"/>
            <w:proofErr w:type="spellStart"/>
            <w:r>
              <w:rPr>
                <w:sz w:val="20"/>
                <w:szCs w:val="20"/>
              </w:rPr>
              <w:t>Fem</w:t>
            </w:r>
            <w:r w:rsidRPr="00834478">
              <w:rPr>
                <w:sz w:val="20"/>
                <w:szCs w:val="20"/>
              </w:rPr>
              <w:t>ale_DM_Other_Taking</w:t>
            </w:r>
            <w:bookmarkEnd w:id="87"/>
            <w:proofErr w:type="spellEnd"/>
          </w:p>
        </w:tc>
        <w:tc>
          <w:tcPr>
            <w:tcW w:w="2088" w:type="dxa"/>
          </w:tcPr>
          <w:p w:rsidR="002A3F6D" w:rsidRPr="00551ACC" w:rsidRDefault="00834478" w:rsidP="0048282A">
            <w:pPr>
              <w:rPr>
                <w:sz w:val="20"/>
                <w:szCs w:val="20"/>
              </w:rPr>
            </w:pPr>
            <w:bookmarkStart w:id="88" w:name="Sum_DM_Other_Taking"/>
            <w:proofErr w:type="spellStart"/>
            <w:r>
              <w:rPr>
                <w:sz w:val="20"/>
                <w:szCs w:val="20"/>
              </w:rPr>
              <w:t>Sum</w:t>
            </w:r>
            <w:r w:rsidRPr="00834478">
              <w:rPr>
                <w:sz w:val="20"/>
                <w:szCs w:val="20"/>
              </w:rPr>
              <w:t>_DM_Other_Taking</w:t>
            </w:r>
            <w:bookmarkEnd w:id="88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Insulin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9" w:name="Male_DM_Insulin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DM_Insulin_Taking</w:t>
            </w:r>
            <w:bookmarkEnd w:id="89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0" w:name="Female_DM_Insulin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DM_Insulin_Taking</w:t>
            </w:r>
            <w:bookmarkEnd w:id="90"/>
            <w:proofErr w:type="spellEnd"/>
          </w:p>
        </w:tc>
        <w:tc>
          <w:tcPr>
            <w:tcW w:w="2088" w:type="dxa"/>
          </w:tcPr>
          <w:p w:rsidR="002A3F6D" w:rsidRPr="00551ACC" w:rsidRDefault="00E4201F" w:rsidP="0048282A">
            <w:pPr>
              <w:rPr>
                <w:sz w:val="20"/>
                <w:szCs w:val="20"/>
              </w:rPr>
            </w:pPr>
            <w:bookmarkStart w:id="91" w:name="Sum_DM_Insulin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DM_Insulin_Taking</w:t>
            </w:r>
            <w:bookmarkEnd w:id="91"/>
            <w:proofErr w:type="spellEnd"/>
          </w:p>
        </w:tc>
      </w:tr>
    </w:tbl>
    <w:p w:rsidR="00F22707" w:rsidRDefault="00F22707"/>
    <w:p w:rsidR="00F22707" w:rsidRDefault="00F22707" w:rsidP="00F22707">
      <w:r>
        <w:t>Screening Procedures</w:t>
      </w:r>
    </w:p>
    <w:tbl>
      <w:tblPr>
        <w:tblStyle w:val="TableGrid"/>
        <w:tblW w:w="0" w:type="auto"/>
        <w:tblLayout w:type="fixed"/>
        <w:tblLook w:val="04A0"/>
      </w:tblPr>
      <w:tblGrid>
        <w:gridCol w:w="2718"/>
        <w:gridCol w:w="2250"/>
        <w:gridCol w:w="2340"/>
        <w:gridCol w:w="2268"/>
      </w:tblGrid>
      <w:tr w:rsidR="00F22707" w:rsidRPr="00551ACC" w:rsidTr="00C53BBF">
        <w:tc>
          <w:tcPr>
            <w:tcW w:w="2718" w:type="dxa"/>
            <w:vAlign w:val="center"/>
          </w:tcPr>
          <w:p w:rsidR="00F22707" w:rsidRPr="00551ACC" w:rsidRDefault="00F22707" w:rsidP="00F2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340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268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Eye examine by Ophthalmologist in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HbA1c past 3 months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2" w:name="Male_DM_HBA1C_3MONTHS"/>
            <w:r>
              <w:rPr>
                <w:sz w:val="20"/>
                <w:szCs w:val="20"/>
              </w:rPr>
              <w:t>Male_</w:t>
            </w:r>
            <w:r w:rsidRPr="00211FDF">
              <w:rPr>
                <w:sz w:val="20"/>
                <w:szCs w:val="20"/>
              </w:rPr>
              <w:t>DM_HBA1C_3MONTHS</w:t>
            </w:r>
            <w:bookmarkEnd w:id="92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3" w:name="Female_DM_HBA1C_3MONTHS"/>
            <w:r>
              <w:rPr>
                <w:sz w:val="20"/>
                <w:szCs w:val="20"/>
              </w:rPr>
              <w:t>Female_</w:t>
            </w:r>
            <w:r w:rsidRPr="00211FDF">
              <w:rPr>
                <w:sz w:val="20"/>
                <w:szCs w:val="20"/>
              </w:rPr>
              <w:t>DM_HBA1C_3MONTHS</w:t>
            </w:r>
            <w:bookmarkEnd w:id="93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94" w:name="Sum_DM_HBA1C_3MONTHS"/>
            <w:r>
              <w:rPr>
                <w:sz w:val="20"/>
                <w:szCs w:val="20"/>
              </w:rPr>
              <w:t>Sum_</w:t>
            </w:r>
            <w:r w:rsidR="009014FA" w:rsidRPr="00211FDF">
              <w:rPr>
                <w:sz w:val="20"/>
                <w:szCs w:val="20"/>
              </w:rPr>
              <w:t>DM_HBA1C_3MONTHS</w:t>
            </w:r>
            <w:bookmarkEnd w:id="94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lastRenderedPageBreak/>
              <w:t>BP checked past 3 months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5" w:name="Male_DM_BP_3MONTHS"/>
            <w:r>
              <w:rPr>
                <w:sz w:val="20"/>
                <w:szCs w:val="20"/>
              </w:rPr>
              <w:t>Male_</w:t>
            </w:r>
            <w:r w:rsidRPr="00F817E4">
              <w:rPr>
                <w:sz w:val="20"/>
                <w:szCs w:val="20"/>
              </w:rPr>
              <w:t>DM_BP_3MONTHS</w:t>
            </w:r>
            <w:bookmarkEnd w:id="95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6" w:name="Female_DM_BP_3MONTHS"/>
            <w:r>
              <w:rPr>
                <w:sz w:val="20"/>
                <w:szCs w:val="20"/>
              </w:rPr>
              <w:t>Female_</w:t>
            </w:r>
            <w:r w:rsidRPr="00F817E4">
              <w:rPr>
                <w:sz w:val="20"/>
                <w:szCs w:val="20"/>
              </w:rPr>
              <w:t>DM_BP_3MONTHS</w:t>
            </w:r>
            <w:bookmarkEnd w:id="96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97" w:name="Sum_DM_BP_3MONTHS"/>
            <w:r>
              <w:rPr>
                <w:sz w:val="20"/>
                <w:szCs w:val="20"/>
              </w:rPr>
              <w:t>Sum_</w:t>
            </w:r>
            <w:r w:rsidR="009014FA" w:rsidRPr="00F817E4">
              <w:rPr>
                <w:sz w:val="20"/>
                <w:szCs w:val="20"/>
              </w:rPr>
              <w:t>DM_BP_3MONTHS</w:t>
            </w:r>
            <w:bookmarkEnd w:id="97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Lipids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8" w:name="Male_DM_LIPID_1YEAR"/>
            <w:r>
              <w:rPr>
                <w:sz w:val="20"/>
                <w:szCs w:val="20"/>
              </w:rPr>
              <w:t>Male_</w:t>
            </w:r>
            <w:r w:rsidRPr="006F5E72">
              <w:rPr>
                <w:sz w:val="20"/>
                <w:szCs w:val="20"/>
              </w:rPr>
              <w:t>DM_LIPID_1YEAR</w:t>
            </w:r>
            <w:bookmarkEnd w:id="98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9" w:name="Female_DM_LIPID_1YEAR"/>
            <w:r>
              <w:rPr>
                <w:sz w:val="20"/>
                <w:szCs w:val="20"/>
              </w:rPr>
              <w:t>Female_</w:t>
            </w:r>
            <w:r w:rsidRPr="006F5E72">
              <w:rPr>
                <w:sz w:val="20"/>
                <w:szCs w:val="20"/>
              </w:rPr>
              <w:t>DM_LIPID_1YEAR</w:t>
            </w:r>
            <w:bookmarkEnd w:id="99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0" w:name="Sum_DM_LIPID_1YEAR"/>
            <w:r>
              <w:rPr>
                <w:sz w:val="20"/>
                <w:szCs w:val="20"/>
              </w:rPr>
              <w:t>Sum_</w:t>
            </w:r>
            <w:r w:rsidR="009014FA" w:rsidRPr="006F5E72">
              <w:rPr>
                <w:sz w:val="20"/>
                <w:szCs w:val="20"/>
              </w:rPr>
              <w:t>DM_LIPID_1YEAR</w:t>
            </w:r>
            <w:bookmarkEnd w:id="100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Filament sensation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Creatinine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Microalbuminuria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1" w:name="Male_DM_MICRAL_CREAT_1YEAR"/>
            <w:r>
              <w:rPr>
                <w:sz w:val="20"/>
                <w:szCs w:val="20"/>
              </w:rPr>
              <w:t>Male_</w:t>
            </w:r>
            <w:r w:rsidRPr="00BB516A">
              <w:rPr>
                <w:sz w:val="20"/>
                <w:szCs w:val="20"/>
              </w:rPr>
              <w:t>DM_MICRAL_CREAT_1YEAR</w:t>
            </w:r>
            <w:bookmarkEnd w:id="101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2" w:name="Female_DM_MICRAL_CREAT_1YEAR"/>
            <w:r>
              <w:rPr>
                <w:sz w:val="20"/>
                <w:szCs w:val="20"/>
              </w:rPr>
              <w:t>Female_</w:t>
            </w:r>
            <w:r w:rsidRPr="00BB516A">
              <w:rPr>
                <w:sz w:val="20"/>
                <w:szCs w:val="20"/>
              </w:rPr>
              <w:t>DM_MICRAL_CREAT_1YEAR</w:t>
            </w:r>
            <w:bookmarkEnd w:id="102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3" w:name="Sum_DM_MICRAL_CREAT_1YEAR"/>
            <w:r>
              <w:rPr>
                <w:sz w:val="20"/>
                <w:szCs w:val="20"/>
              </w:rPr>
              <w:t>Sum_</w:t>
            </w:r>
            <w:r w:rsidR="009014FA" w:rsidRPr="00BB516A">
              <w:rPr>
                <w:sz w:val="20"/>
                <w:szCs w:val="20"/>
              </w:rPr>
              <w:t>DM_MICRAL_CREAT_1YEAR</w:t>
            </w:r>
            <w:bookmarkEnd w:id="103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Weight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4" w:name="Male_DM_WEIGHT_1YEAR"/>
            <w:r>
              <w:rPr>
                <w:sz w:val="20"/>
                <w:szCs w:val="20"/>
              </w:rPr>
              <w:t>Male_</w:t>
            </w:r>
            <w:r w:rsidRPr="006F0B71">
              <w:rPr>
                <w:sz w:val="20"/>
                <w:szCs w:val="20"/>
              </w:rPr>
              <w:t>DM_WEIGHT_1YEAR</w:t>
            </w:r>
            <w:bookmarkEnd w:id="104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5" w:name="Female_DM_WEIGHT_1YEAR"/>
            <w:r>
              <w:rPr>
                <w:sz w:val="20"/>
                <w:szCs w:val="20"/>
              </w:rPr>
              <w:t>Female_</w:t>
            </w:r>
            <w:r w:rsidRPr="006F0B71">
              <w:rPr>
                <w:sz w:val="20"/>
                <w:szCs w:val="20"/>
              </w:rPr>
              <w:t>DM_WEIGHT_1YEAR</w:t>
            </w:r>
            <w:bookmarkEnd w:id="105"/>
          </w:p>
        </w:tc>
        <w:tc>
          <w:tcPr>
            <w:tcW w:w="2268" w:type="dxa"/>
            <w:vAlign w:val="center"/>
          </w:tcPr>
          <w:p w:rsidR="009014FA" w:rsidRPr="00551ACC" w:rsidRDefault="00E33B58" w:rsidP="007A186B">
            <w:pPr>
              <w:jc w:val="center"/>
              <w:rPr>
                <w:sz w:val="20"/>
                <w:szCs w:val="20"/>
              </w:rPr>
            </w:pPr>
            <w:bookmarkStart w:id="106" w:name="Sum_DM_WEIGHT_1YEAR"/>
            <w:r>
              <w:rPr>
                <w:sz w:val="20"/>
                <w:szCs w:val="20"/>
              </w:rPr>
              <w:t>Sum_</w:t>
            </w:r>
            <w:r w:rsidR="009014FA" w:rsidRPr="006F0B71">
              <w:rPr>
                <w:sz w:val="20"/>
                <w:szCs w:val="20"/>
              </w:rPr>
              <w:t>DM_WEIGHT_1YEAR</w:t>
            </w:r>
            <w:bookmarkEnd w:id="106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Height ever recorded on chart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7" w:name="Male_DM_HEIGHT"/>
            <w:proofErr w:type="spellStart"/>
            <w:r>
              <w:rPr>
                <w:sz w:val="20"/>
                <w:szCs w:val="20"/>
              </w:rPr>
              <w:t>Male_</w:t>
            </w:r>
            <w:r w:rsidRPr="008D5B27">
              <w:rPr>
                <w:sz w:val="20"/>
                <w:szCs w:val="20"/>
              </w:rPr>
              <w:t>DM_HEIGHT</w:t>
            </w:r>
            <w:bookmarkEnd w:id="107"/>
            <w:proofErr w:type="spellEnd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8" w:name="Female_DM_HEIGHT"/>
            <w:proofErr w:type="spellStart"/>
            <w:r>
              <w:rPr>
                <w:sz w:val="20"/>
                <w:szCs w:val="20"/>
              </w:rPr>
              <w:t>Female_</w:t>
            </w:r>
            <w:r w:rsidRPr="008D5B27">
              <w:rPr>
                <w:sz w:val="20"/>
                <w:szCs w:val="20"/>
              </w:rPr>
              <w:t>DM_HEIGHT</w:t>
            </w:r>
            <w:bookmarkEnd w:id="108"/>
            <w:proofErr w:type="spellEnd"/>
          </w:p>
        </w:tc>
        <w:tc>
          <w:tcPr>
            <w:tcW w:w="2268" w:type="dxa"/>
            <w:vAlign w:val="center"/>
          </w:tcPr>
          <w:p w:rsidR="009014FA" w:rsidRPr="00551ACC" w:rsidRDefault="00A50F47" w:rsidP="007A186B">
            <w:pPr>
              <w:jc w:val="center"/>
              <w:rPr>
                <w:sz w:val="20"/>
                <w:szCs w:val="20"/>
              </w:rPr>
            </w:pPr>
            <w:bookmarkStart w:id="109" w:name="Sum_DM_HEIGHT"/>
            <w:proofErr w:type="spellStart"/>
            <w:r>
              <w:rPr>
                <w:sz w:val="20"/>
                <w:szCs w:val="20"/>
              </w:rPr>
              <w:t>Sum_</w:t>
            </w:r>
            <w:r w:rsidR="009014FA" w:rsidRPr="008D5B27">
              <w:rPr>
                <w:sz w:val="20"/>
                <w:szCs w:val="20"/>
              </w:rPr>
              <w:t>DM_HEIGHT</w:t>
            </w:r>
            <w:bookmarkEnd w:id="109"/>
            <w:proofErr w:type="spellEnd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Average BMI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0" w:name="Male_DM_BMI"/>
            <w:proofErr w:type="spellStart"/>
            <w:r>
              <w:rPr>
                <w:sz w:val="20"/>
                <w:szCs w:val="20"/>
              </w:rPr>
              <w:t>Male_</w:t>
            </w:r>
            <w:r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0"/>
            <w:proofErr w:type="spellEnd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1" w:name="Female_DM_BMI"/>
            <w:proofErr w:type="spellStart"/>
            <w:r>
              <w:rPr>
                <w:sz w:val="20"/>
                <w:szCs w:val="20"/>
              </w:rPr>
              <w:t>Female_</w:t>
            </w:r>
            <w:r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1"/>
            <w:proofErr w:type="spellEnd"/>
          </w:p>
        </w:tc>
        <w:tc>
          <w:tcPr>
            <w:tcW w:w="2268" w:type="dxa"/>
            <w:vAlign w:val="center"/>
          </w:tcPr>
          <w:p w:rsidR="009014FA" w:rsidRPr="00551ACC" w:rsidRDefault="00B260C3" w:rsidP="007A186B">
            <w:pPr>
              <w:jc w:val="center"/>
              <w:rPr>
                <w:sz w:val="20"/>
                <w:szCs w:val="20"/>
              </w:rPr>
            </w:pPr>
            <w:bookmarkStart w:id="112" w:name="Sum_DM_BMI"/>
            <w:proofErr w:type="spellStart"/>
            <w:r>
              <w:rPr>
                <w:sz w:val="20"/>
                <w:szCs w:val="20"/>
              </w:rPr>
              <w:t>Sum</w:t>
            </w:r>
            <w:r w:rsidR="009014FA">
              <w:rPr>
                <w:sz w:val="20"/>
                <w:szCs w:val="20"/>
              </w:rPr>
              <w:t>_</w:t>
            </w:r>
            <w:r w:rsidR="009014FA"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2"/>
            <w:proofErr w:type="spellEnd"/>
          </w:p>
        </w:tc>
      </w:tr>
    </w:tbl>
    <w:p w:rsidR="008B3E6A" w:rsidRDefault="008B3E6A"/>
    <w:p w:rsidR="008B3E6A" w:rsidRDefault="008B3E6A" w:rsidP="008B3E6A">
      <w:pPr>
        <w:spacing w:after="60"/>
        <w:jc w:val="center"/>
      </w:pPr>
      <w:r>
        <w:br w:type="page"/>
      </w:r>
      <w:r>
        <w:lastRenderedPageBreak/>
        <w:t>Hypertension</w:t>
      </w:r>
    </w:p>
    <w:p w:rsidR="008B3E6A" w:rsidRDefault="008B3E6A" w:rsidP="008B3E6A">
      <w:pPr>
        <w:spacing w:after="60"/>
        <w:jc w:val="center"/>
      </w:pPr>
      <w:r>
        <w:t xml:space="preserve">Dr. </w:t>
      </w:r>
      <w:bookmarkStart w:id="113" w:name="Practice_Of_3"/>
      <w:r w:rsidR="0003070B">
        <w:t>Practice_Of_3</w:t>
      </w:r>
      <w:bookmarkEnd w:id="113"/>
    </w:p>
    <w:p w:rsidR="008B3E6A" w:rsidRDefault="004138D3" w:rsidP="008B3E6A">
      <w:pPr>
        <w:spacing w:after="60"/>
        <w:jc w:val="center"/>
      </w:pPr>
      <w:bookmarkStart w:id="114" w:name="Data_Drawn_Date3"/>
      <w:r>
        <w:t>Data_Drawn_Date</w:t>
      </w:r>
      <w:r w:rsidR="00106F20">
        <w:t>3</w:t>
      </w:r>
      <w:bookmarkEnd w:id="114"/>
    </w:p>
    <w:p w:rsidR="008B3E6A" w:rsidRDefault="008B3E6A" w:rsidP="008B3E6A">
      <w:pPr>
        <w:spacing w:after="60"/>
      </w:pPr>
    </w:p>
    <w:p w:rsidR="008B3E6A" w:rsidRDefault="008B3E6A" w:rsidP="008B3E6A">
      <w:pPr>
        <w:spacing w:after="60"/>
      </w:pPr>
      <w:r>
        <w:t xml:space="preserve">You are providing care for </w:t>
      </w:r>
      <w:bookmarkStart w:id="115" w:name="DNT_SUM_HTN"/>
      <w:r w:rsidR="00954516">
        <w:t>DNT_</w:t>
      </w:r>
      <w:r w:rsidR="00E00EBA">
        <w:t>SUM_HTN</w:t>
      </w:r>
      <w:r>
        <w:t xml:space="preserve"> </w:t>
      </w:r>
      <w:bookmarkEnd w:id="115"/>
      <w:r w:rsidR="00484E00">
        <w:t xml:space="preserve"> </w:t>
      </w:r>
      <w:r>
        <w:t>people with Hypertension</w:t>
      </w:r>
    </w:p>
    <w:p w:rsidR="008B3E6A" w:rsidRDefault="008B3E6A" w:rsidP="008B3E6A">
      <w:pPr>
        <w:spacing w:after="60"/>
      </w:pPr>
      <w:r>
        <w:t xml:space="preserve">You have diagnosed </w:t>
      </w:r>
      <w:bookmarkStart w:id="116" w:name="NEW_HTN_PT"/>
      <w:r w:rsidR="00CB6153">
        <w:t>NEW_HTN_PT</w:t>
      </w:r>
      <w:bookmarkEnd w:id="116"/>
      <w:r>
        <w:t xml:space="preserve"> new cases since </w:t>
      </w:r>
      <w:bookmarkStart w:id="117" w:name="Last_Data_Drawn_Date2"/>
      <w:r w:rsidR="00CB10B8">
        <w:t>Last_Data_Drawn_Date2</w:t>
      </w:r>
      <w:bookmarkEnd w:id="117"/>
    </w:p>
    <w:p w:rsidR="008B3E6A" w:rsidRDefault="008B3E6A" w:rsidP="008B3E6A">
      <w:pPr>
        <w:spacing w:after="60"/>
      </w:pPr>
    </w:p>
    <w:p w:rsidR="008B3E6A" w:rsidRDefault="008B3E6A" w:rsidP="008B3E6A">
      <w:r>
        <w:t>Age-sex profile of your patients with Hypertension</w:t>
      </w:r>
    </w:p>
    <w:tbl>
      <w:tblPr>
        <w:tblStyle w:val="TableGrid"/>
        <w:tblW w:w="0" w:type="auto"/>
        <w:tblLook w:val="04A0"/>
      </w:tblPr>
      <w:tblGrid>
        <w:gridCol w:w="1768"/>
        <w:gridCol w:w="2829"/>
        <w:gridCol w:w="3009"/>
        <w:gridCol w:w="1970"/>
      </w:tblGrid>
      <w:tr w:rsidR="008B3E6A" w:rsidRPr="00551ACC" w:rsidTr="0098541F">
        <w:tc>
          <w:tcPr>
            <w:tcW w:w="205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303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321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27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8B3E6A" w:rsidRPr="00551ACC" w:rsidTr="0098541F">
        <w:tc>
          <w:tcPr>
            <w:tcW w:w="205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303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18" w:name="Male_HTN_Age17less"/>
            <w:r>
              <w:rPr>
                <w:sz w:val="20"/>
                <w:szCs w:val="20"/>
              </w:rPr>
              <w:t>Male_HTN_</w:t>
            </w:r>
            <w:r w:rsidRPr="00FE3B6C">
              <w:rPr>
                <w:sz w:val="20"/>
                <w:szCs w:val="20"/>
              </w:rPr>
              <w:t>Age17less</w:t>
            </w:r>
            <w:bookmarkEnd w:id="118"/>
          </w:p>
        </w:tc>
        <w:tc>
          <w:tcPr>
            <w:tcW w:w="321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19" w:name="Female_HTN_Age17less"/>
            <w:r>
              <w:rPr>
                <w:sz w:val="20"/>
                <w:szCs w:val="20"/>
              </w:rPr>
              <w:t>Female_HTN_</w:t>
            </w:r>
            <w:r w:rsidRPr="00FE3B6C">
              <w:rPr>
                <w:sz w:val="20"/>
                <w:szCs w:val="20"/>
              </w:rPr>
              <w:t>Age17less</w:t>
            </w:r>
            <w:bookmarkEnd w:id="119"/>
          </w:p>
        </w:tc>
        <w:tc>
          <w:tcPr>
            <w:tcW w:w="127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0" w:name="Sum_HTN_Age17less"/>
            <w:r>
              <w:rPr>
                <w:sz w:val="20"/>
                <w:szCs w:val="20"/>
              </w:rPr>
              <w:t>Sum_HTN_</w:t>
            </w:r>
            <w:r w:rsidRPr="00FE3B6C">
              <w:rPr>
                <w:sz w:val="20"/>
                <w:szCs w:val="20"/>
              </w:rPr>
              <w:t>Age17less</w:t>
            </w:r>
            <w:bookmarkEnd w:id="120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3034" w:type="dxa"/>
          </w:tcPr>
          <w:p w:rsidR="0098541F" w:rsidRPr="00551ACC" w:rsidRDefault="0098541F" w:rsidP="00713AEA">
            <w:pPr>
              <w:rPr>
                <w:sz w:val="20"/>
                <w:szCs w:val="20"/>
              </w:rPr>
            </w:pPr>
            <w:bookmarkStart w:id="121" w:name="Male_HTN_Age18_39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</w:t>
            </w:r>
            <w:r>
              <w:rPr>
                <w:sz w:val="20"/>
                <w:szCs w:val="20"/>
              </w:rPr>
              <w:t>_Age18_39</w:t>
            </w:r>
            <w:bookmarkEnd w:id="121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2" w:name="Female_HTN_Age18_39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Age18_39</w:t>
            </w:r>
            <w:bookmarkEnd w:id="122"/>
          </w:p>
        </w:tc>
        <w:tc>
          <w:tcPr>
            <w:tcW w:w="1274" w:type="dxa"/>
          </w:tcPr>
          <w:p w:rsidR="0098541F" w:rsidRPr="00551ACC" w:rsidRDefault="002A2BEE" w:rsidP="000C1401">
            <w:pPr>
              <w:rPr>
                <w:sz w:val="20"/>
                <w:szCs w:val="20"/>
              </w:rPr>
            </w:pPr>
            <w:bookmarkStart w:id="123" w:name="Sum_HTN_Age18_39"/>
            <w:r>
              <w:rPr>
                <w:sz w:val="20"/>
                <w:szCs w:val="20"/>
              </w:rPr>
              <w:t>Sum</w:t>
            </w:r>
            <w:r w:rsidR="0098541F">
              <w:rPr>
                <w:sz w:val="20"/>
                <w:szCs w:val="20"/>
              </w:rPr>
              <w:t>_</w:t>
            </w:r>
            <w:r w:rsidR="000C1401">
              <w:rPr>
                <w:sz w:val="20"/>
                <w:szCs w:val="20"/>
              </w:rPr>
              <w:t>HTN_</w:t>
            </w:r>
            <w:r w:rsidR="0098541F">
              <w:rPr>
                <w:sz w:val="20"/>
                <w:szCs w:val="20"/>
              </w:rPr>
              <w:t>Age18_39</w:t>
            </w:r>
            <w:bookmarkEnd w:id="123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4" w:name="Male_HTN_Age40_64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Age40_64</w:t>
            </w:r>
            <w:bookmarkEnd w:id="124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5" w:name="Female_HTN_Age40_64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Age40_64</w:t>
            </w:r>
            <w:bookmarkEnd w:id="125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26" w:name="Sum_HTN_Age40_64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_Age40_64</w:t>
            </w:r>
            <w:bookmarkEnd w:id="126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7" w:name="Male_HTN_Age65_79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Age65_79</w:t>
            </w:r>
            <w:bookmarkEnd w:id="127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8" w:name="Female_HTN_Age65_79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Age65_79</w:t>
            </w:r>
            <w:bookmarkEnd w:id="128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29" w:name="Sum_HTN_Age65_79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_Age65_79</w:t>
            </w:r>
            <w:bookmarkEnd w:id="129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0" w:name="Male_HTN_Age80plus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Age80plus</w:t>
            </w:r>
            <w:bookmarkEnd w:id="130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1" w:name="Female_HTN_Age80plus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Age80plus</w:t>
            </w:r>
            <w:bookmarkEnd w:id="131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2" w:name="Sum_HTN_Age80plus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_Age80plus</w:t>
            </w:r>
            <w:bookmarkEnd w:id="132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3" w:name="Male_HTN_AllAge"/>
            <w:proofErr w:type="spellStart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AllAge</w:t>
            </w:r>
            <w:bookmarkEnd w:id="133"/>
            <w:proofErr w:type="spellEnd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4" w:name="Female_HTN_AllAge"/>
            <w:proofErr w:type="spellStart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AllAge</w:t>
            </w:r>
            <w:bookmarkEnd w:id="134"/>
            <w:proofErr w:type="spellEnd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5" w:name="Sum_HTN_AllAge"/>
            <w:proofErr w:type="spellStart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_AllAge</w:t>
            </w:r>
            <w:bookmarkEnd w:id="135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Hypertension Targets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2430"/>
        <w:gridCol w:w="2250"/>
        <w:gridCol w:w="2358"/>
      </w:tblGrid>
      <w:tr w:rsidR="008B3E6A" w:rsidRPr="00551ACC" w:rsidTr="008A688C">
        <w:tc>
          <w:tcPr>
            <w:tcW w:w="2538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250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358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96F7C" w:rsidRPr="00551ACC" w:rsidTr="008A688C">
        <w:trPr>
          <w:trHeight w:val="293"/>
        </w:trPr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Systolic BP ≤ 140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36" w:name="Male_HTN_SBP_LE_140"/>
            <w:r w:rsidRPr="00CA6D2D">
              <w:rPr>
                <w:sz w:val="20"/>
                <w:szCs w:val="20"/>
              </w:rPr>
              <w:t>Male_HTN_SBP_LE_140</w:t>
            </w:r>
            <w:bookmarkEnd w:id="136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37" w:name="Female_HTN_SBP_LE_140"/>
            <w:r>
              <w:rPr>
                <w:sz w:val="20"/>
                <w:szCs w:val="20"/>
              </w:rPr>
              <w:t>Fema</w:t>
            </w:r>
            <w:r w:rsidRPr="00CA6D2D">
              <w:rPr>
                <w:sz w:val="20"/>
                <w:szCs w:val="20"/>
              </w:rPr>
              <w:t>le_HTN_SBP_LE_140</w:t>
            </w:r>
            <w:bookmarkEnd w:id="137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38" w:name="Sum_HTN_SBP_LE_140"/>
            <w:r>
              <w:rPr>
                <w:sz w:val="20"/>
                <w:szCs w:val="20"/>
              </w:rPr>
              <w:t>Sum</w:t>
            </w:r>
            <w:r w:rsidR="00296F7C" w:rsidRPr="00CA6D2D">
              <w:rPr>
                <w:sz w:val="20"/>
                <w:szCs w:val="20"/>
              </w:rPr>
              <w:t>_HTN_SBP_LE_140</w:t>
            </w:r>
            <w:bookmarkEnd w:id="138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Diastolic BP ≤ 90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39" w:name="Male_HTN_DBP_LE_90"/>
            <w:r w:rsidRPr="00CA6D2D">
              <w:rPr>
                <w:sz w:val="20"/>
                <w:szCs w:val="20"/>
              </w:rPr>
              <w:t>Male_HTN_DBP_LE_90</w:t>
            </w:r>
            <w:bookmarkEnd w:id="139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0" w:name="Female_HTN_DBP_LE_90"/>
            <w:r>
              <w:rPr>
                <w:sz w:val="20"/>
                <w:szCs w:val="20"/>
              </w:rPr>
              <w:t>Fem</w:t>
            </w:r>
            <w:r w:rsidRPr="00CA6D2D">
              <w:rPr>
                <w:sz w:val="20"/>
                <w:szCs w:val="20"/>
              </w:rPr>
              <w:t>ale_HTN_DBP_LE_90</w:t>
            </w:r>
            <w:bookmarkEnd w:id="140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1" w:name="Sum_HTN_DBP_LE_9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 w:rsidRPr="00CA6D2D">
              <w:rPr>
                <w:sz w:val="20"/>
                <w:szCs w:val="20"/>
              </w:rPr>
              <w:t>HTN_DBP_LE_90</w:t>
            </w:r>
            <w:bookmarkEnd w:id="141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Systolic BP ≤ 130 (diabetics)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2" w:name="Male_HTN_DM_SBP_LE_130"/>
            <w:r w:rsidRPr="00CA6D2D">
              <w:rPr>
                <w:sz w:val="20"/>
                <w:szCs w:val="20"/>
              </w:rPr>
              <w:t>Male_HTN_D</w:t>
            </w:r>
            <w:r>
              <w:rPr>
                <w:sz w:val="20"/>
                <w:szCs w:val="20"/>
              </w:rPr>
              <w:t>M</w:t>
            </w:r>
            <w:r w:rsidRPr="00CA6D2D">
              <w:rPr>
                <w:sz w:val="20"/>
                <w:szCs w:val="20"/>
              </w:rPr>
              <w:t>_SBP_LE_130</w:t>
            </w:r>
            <w:bookmarkEnd w:id="142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3" w:name="Female_HTN_DM_SBP_LE_130"/>
            <w:r>
              <w:rPr>
                <w:sz w:val="20"/>
                <w:szCs w:val="20"/>
              </w:rPr>
              <w:t>Fem</w:t>
            </w:r>
            <w:r w:rsidRPr="00CA6D2D">
              <w:rPr>
                <w:sz w:val="20"/>
                <w:szCs w:val="20"/>
              </w:rPr>
              <w:t>ale_HTN_</w:t>
            </w:r>
            <w:r>
              <w:rPr>
                <w:sz w:val="20"/>
                <w:szCs w:val="20"/>
              </w:rPr>
              <w:t>DM</w:t>
            </w:r>
            <w:r w:rsidRPr="00CA6D2D">
              <w:rPr>
                <w:sz w:val="20"/>
                <w:szCs w:val="20"/>
              </w:rPr>
              <w:t>_SBP_LE_130</w:t>
            </w:r>
            <w:bookmarkEnd w:id="143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4" w:name="Sum_HTN_DM_SBP_LE_13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 w:rsidRPr="00CA6D2D">
              <w:rPr>
                <w:sz w:val="20"/>
                <w:szCs w:val="20"/>
              </w:rPr>
              <w:t>HTN_</w:t>
            </w:r>
            <w:r w:rsidR="00296F7C">
              <w:rPr>
                <w:sz w:val="20"/>
                <w:szCs w:val="20"/>
              </w:rPr>
              <w:t>DM</w:t>
            </w:r>
            <w:r w:rsidR="00296F7C" w:rsidRPr="00CA6D2D">
              <w:rPr>
                <w:sz w:val="20"/>
                <w:szCs w:val="20"/>
              </w:rPr>
              <w:t>_SBP_LE_130</w:t>
            </w:r>
            <w:bookmarkEnd w:id="144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Diastolic BP ≤ 80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5" w:name="Male_HTN_DM_DBP_LE_80"/>
            <w:r w:rsidRPr="00CA6D2D">
              <w:rPr>
                <w:sz w:val="20"/>
                <w:szCs w:val="20"/>
              </w:rPr>
              <w:t>Male_HTN_D</w:t>
            </w:r>
            <w:r>
              <w:rPr>
                <w:sz w:val="20"/>
                <w:szCs w:val="20"/>
              </w:rPr>
              <w:t>M</w:t>
            </w:r>
            <w:r w:rsidRPr="00CA6D2D">
              <w:rPr>
                <w:sz w:val="20"/>
                <w:szCs w:val="20"/>
              </w:rPr>
              <w:t>_DBP_LE_80</w:t>
            </w:r>
            <w:bookmarkEnd w:id="145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6" w:name="Female_HTN_DM_DBP_LE_80"/>
            <w:r>
              <w:rPr>
                <w:sz w:val="20"/>
                <w:szCs w:val="20"/>
              </w:rPr>
              <w:t>Female_HTN_DM</w:t>
            </w:r>
            <w:r w:rsidRPr="00CA6D2D">
              <w:rPr>
                <w:sz w:val="20"/>
                <w:szCs w:val="20"/>
              </w:rPr>
              <w:t>_DBP_LE_80</w:t>
            </w:r>
            <w:bookmarkEnd w:id="146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7" w:name="Sum_HTN_DM_DBP_LE_8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>
              <w:rPr>
                <w:sz w:val="20"/>
                <w:szCs w:val="20"/>
              </w:rPr>
              <w:t>HTN_DM</w:t>
            </w:r>
            <w:r w:rsidR="00296F7C" w:rsidRPr="00CA6D2D">
              <w:rPr>
                <w:sz w:val="20"/>
                <w:szCs w:val="20"/>
              </w:rPr>
              <w:t>_DBP_LE_80</w:t>
            </w:r>
            <w:bookmarkEnd w:id="147"/>
          </w:p>
        </w:tc>
      </w:tr>
      <w:tr w:rsidR="003A1ED5" w:rsidRPr="00551ACC" w:rsidTr="008A688C">
        <w:tc>
          <w:tcPr>
            <w:tcW w:w="2538" w:type="dxa"/>
          </w:tcPr>
          <w:p w:rsidR="003A1ED5" w:rsidRDefault="003A1ED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systolic target</w:t>
            </w:r>
          </w:p>
        </w:tc>
        <w:tc>
          <w:tcPr>
            <w:tcW w:w="2430" w:type="dxa"/>
          </w:tcPr>
          <w:p w:rsidR="003A1ED5" w:rsidRDefault="003A1ED5">
            <w:bookmarkStart w:id="148" w:name="Male_HTN_AT_SBP_TGT"/>
            <w:proofErr w:type="spellStart"/>
            <w:r w:rsidRPr="009835ED">
              <w:rPr>
                <w:sz w:val="20"/>
                <w:szCs w:val="20"/>
              </w:rPr>
              <w:t>Male_HTN_AT_SBP_TGT</w:t>
            </w:r>
            <w:bookmarkEnd w:id="148"/>
            <w:proofErr w:type="spellEnd"/>
          </w:p>
        </w:tc>
        <w:tc>
          <w:tcPr>
            <w:tcW w:w="2250" w:type="dxa"/>
          </w:tcPr>
          <w:p w:rsidR="003A1ED5" w:rsidRDefault="003A1ED5">
            <w:bookmarkStart w:id="149" w:name="Female_HTN_AT_SBP_TGT"/>
            <w:proofErr w:type="spellStart"/>
            <w:r w:rsidRPr="009835ED">
              <w:rPr>
                <w:sz w:val="20"/>
                <w:szCs w:val="20"/>
              </w:rPr>
              <w:t>Female_HTN_AT_SBP_TGT</w:t>
            </w:r>
            <w:bookmarkEnd w:id="149"/>
            <w:proofErr w:type="spellEnd"/>
          </w:p>
        </w:tc>
        <w:tc>
          <w:tcPr>
            <w:tcW w:w="2358" w:type="dxa"/>
          </w:tcPr>
          <w:p w:rsidR="003A1ED5" w:rsidRDefault="003A1ED5" w:rsidP="0003070B">
            <w:bookmarkStart w:id="150" w:name="Sum_HTN_AT_SBP_TGT"/>
            <w:proofErr w:type="spellStart"/>
            <w:r>
              <w:rPr>
                <w:sz w:val="20"/>
                <w:szCs w:val="20"/>
              </w:rPr>
              <w:t>Sum</w:t>
            </w:r>
            <w:r w:rsidRPr="009835ED">
              <w:rPr>
                <w:sz w:val="20"/>
                <w:szCs w:val="20"/>
              </w:rPr>
              <w:t>_HTN_AT_SBP_TGT</w:t>
            </w:r>
            <w:bookmarkEnd w:id="150"/>
            <w:proofErr w:type="spellEnd"/>
          </w:p>
        </w:tc>
      </w:tr>
      <w:tr w:rsidR="003A1ED5" w:rsidRPr="00551ACC" w:rsidTr="008A688C">
        <w:tc>
          <w:tcPr>
            <w:tcW w:w="2538" w:type="dxa"/>
          </w:tcPr>
          <w:p w:rsidR="003A1ED5" w:rsidRDefault="003A1ED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diastolic target</w:t>
            </w:r>
          </w:p>
        </w:tc>
        <w:tc>
          <w:tcPr>
            <w:tcW w:w="2430" w:type="dxa"/>
          </w:tcPr>
          <w:p w:rsidR="003A1ED5" w:rsidRDefault="003A1ED5">
            <w:bookmarkStart w:id="151" w:name="Male_HTN_AT_DBP_TGT"/>
            <w:proofErr w:type="spellStart"/>
            <w:r w:rsidRPr="009835ED">
              <w:rPr>
                <w:sz w:val="20"/>
                <w:szCs w:val="20"/>
              </w:rPr>
              <w:t>Male_HTN_AT_DBP_TGT</w:t>
            </w:r>
            <w:bookmarkEnd w:id="151"/>
            <w:proofErr w:type="spellEnd"/>
          </w:p>
        </w:tc>
        <w:tc>
          <w:tcPr>
            <w:tcW w:w="2250" w:type="dxa"/>
          </w:tcPr>
          <w:p w:rsidR="003A1ED5" w:rsidRDefault="003A1ED5">
            <w:bookmarkStart w:id="152" w:name="Female_HTN_AT_DBP_TGT"/>
            <w:proofErr w:type="spellStart"/>
            <w:r w:rsidRPr="009835ED">
              <w:rPr>
                <w:sz w:val="20"/>
                <w:szCs w:val="20"/>
              </w:rPr>
              <w:t>Female_HTN_AT_DBP_TGT</w:t>
            </w:r>
            <w:bookmarkEnd w:id="152"/>
            <w:proofErr w:type="spellEnd"/>
          </w:p>
        </w:tc>
        <w:tc>
          <w:tcPr>
            <w:tcW w:w="2358" w:type="dxa"/>
          </w:tcPr>
          <w:p w:rsidR="003A1ED5" w:rsidRDefault="003A1ED5" w:rsidP="0003070B">
            <w:bookmarkStart w:id="153" w:name="Sum_HTN_AT_DBP_TGT"/>
            <w:proofErr w:type="spellStart"/>
            <w:r>
              <w:rPr>
                <w:sz w:val="20"/>
                <w:szCs w:val="20"/>
              </w:rPr>
              <w:t>Sum</w:t>
            </w:r>
            <w:r w:rsidRPr="009835ED">
              <w:rPr>
                <w:sz w:val="20"/>
                <w:szCs w:val="20"/>
              </w:rPr>
              <w:t>_HTN_AT_DBP_TGT</w:t>
            </w:r>
            <w:bookmarkEnd w:id="153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Medications</w:t>
      </w:r>
    </w:p>
    <w:tbl>
      <w:tblPr>
        <w:tblStyle w:val="TableGrid"/>
        <w:tblW w:w="5000" w:type="pct"/>
        <w:tblLook w:val="04A0"/>
      </w:tblPr>
      <w:tblGrid>
        <w:gridCol w:w="1817"/>
        <w:gridCol w:w="2515"/>
        <w:gridCol w:w="2817"/>
        <w:gridCol w:w="2427"/>
      </w:tblGrid>
      <w:tr w:rsidR="008B3E6A" w:rsidRPr="00551ACC" w:rsidTr="00CD61BC">
        <w:tc>
          <w:tcPr>
            <w:tcW w:w="94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313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7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26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Thiazide</w:t>
            </w:r>
            <w:proofErr w:type="spellEnd"/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54" w:name="Male_HTN_Thiazide_Taking"/>
            <w:proofErr w:type="spellStart"/>
            <w:r>
              <w:rPr>
                <w:sz w:val="20"/>
                <w:szCs w:val="20"/>
              </w:rPr>
              <w:t>Male_</w:t>
            </w:r>
            <w:r w:rsidRPr="00504AE5">
              <w:rPr>
                <w:sz w:val="20"/>
                <w:szCs w:val="20"/>
              </w:rPr>
              <w:t>HTN_Thiazide_Taking</w:t>
            </w:r>
            <w:bookmarkEnd w:id="154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55" w:name="Female_HTN_Thiazide_Taking"/>
            <w:proofErr w:type="spellStart"/>
            <w:r>
              <w:rPr>
                <w:sz w:val="20"/>
                <w:szCs w:val="20"/>
              </w:rPr>
              <w:t>Female_</w:t>
            </w:r>
            <w:r w:rsidRPr="00504AE5">
              <w:rPr>
                <w:sz w:val="20"/>
                <w:szCs w:val="20"/>
              </w:rPr>
              <w:t>HTN_Thiazide_Taking</w:t>
            </w:r>
            <w:bookmarkEnd w:id="155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56" w:name="Sum_HTN_Thiazide_Taking"/>
            <w:proofErr w:type="spellStart"/>
            <w:r>
              <w:rPr>
                <w:sz w:val="20"/>
                <w:szCs w:val="20"/>
              </w:rPr>
              <w:t>Sum</w:t>
            </w:r>
            <w:r w:rsidR="00937069">
              <w:rPr>
                <w:sz w:val="20"/>
                <w:szCs w:val="20"/>
              </w:rPr>
              <w:t>_</w:t>
            </w:r>
            <w:r w:rsidR="00937069" w:rsidRPr="00504AE5">
              <w:rPr>
                <w:sz w:val="20"/>
                <w:szCs w:val="20"/>
              </w:rPr>
              <w:t>HTN_Thiazide_Taking</w:t>
            </w:r>
            <w:bookmarkEnd w:id="156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57" w:name="Male_HTN_ACEI_Taking"/>
            <w:proofErr w:type="spellStart"/>
            <w:r>
              <w:rPr>
                <w:sz w:val="20"/>
                <w:szCs w:val="20"/>
              </w:rPr>
              <w:t>Male_</w:t>
            </w:r>
            <w:r w:rsidRPr="0072027F">
              <w:rPr>
                <w:sz w:val="20"/>
                <w:szCs w:val="20"/>
              </w:rPr>
              <w:t>HTN_ACEI_Taking</w:t>
            </w:r>
            <w:bookmarkEnd w:id="157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58" w:name="Female_HTN_ACEI_Taking"/>
            <w:proofErr w:type="spellStart"/>
            <w:r>
              <w:rPr>
                <w:sz w:val="20"/>
                <w:szCs w:val="20"/>
              </w:rPr>
              <w:t>Female_</w:t>
            </w:r>
            <w:r w:rsidRPr="0072027F">
              <w:rPr>
                <w:sz w:val="20"/>
                <w:szCs w:val="20"/>
              </w:rPr>
              <w:t>HTN_ACEI_Taking</w:t>
            </w:r>
            <w:bookmarkEnd w:id="158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59" w:name="Sum_HTN_ACEI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72027F">
              <w:rPr>
                <w:sz w:val="20"/>
                <w:szCs w:val="20"/>
              </w:rPr>
              <w:t>HTN_ACEI_Taking</w:t>
            </w:r>
            <w:bookmarkEnd w:id="159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0" w:name="Male_HTN_ARB_Taking"/>
            <w:proofErr w:type="spellStart"/>
            <w:r>
              <w:rPr>
                <w:sz w:val="20"/>
                <w:szCs w:val="20"/>
              </w:rPr>
              <w:t>Male_</w:t>
            </w:r>
            <w:r w:rsidRPr="00BB5265">
              <w:rPr>
                <w:sz w:val="20"/>
                <w:szCs w:val="20"/>
              </w:rPr>
              <w:t>HTN_ARB_Taking</w:t>
            </w:r>
            <w:bookmarkEnd w:id="160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1" w:name="Female_HTN_ARB_Taking"/>
            <w:proofErr w:type="spellStart"/>
            <w:r>
              <w:rPr>
                <w:sz w:val="20"/>
                <w:szCs w:val="20"/>
              </w:rPr>
              <w:t>Female_</w:t>
            </w:r>
            <w:r w:rsidRPr="00BB5265">
              <w:rPr>
                <w:sz w:val="20"/>
                <w:szCs w:val="20"/>
              </w:rPr>
              <w:t>HTN_ARB_Taking</w:t>
            </w:r>
            <w:bookmarkEnd w:id="161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2" w:name="Sum_HTN_AR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BB5265">
              <w:rPr>
                <w:sz w:val="20"/>
                <w:szCs w:val="20"/>
              </w:rPr>
              <w:t>HTN_ARB_Taking</w:t>
            </w:r>
            <w:bookmarkEnd w:id="162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3" w:name="Male_HTN_CCB_Taking"/>
            <w:proofErr w:type="spellStart"/>
            <w:r>
              <w:rPr>
                <w:sz w:val="20"/>
                <w:szCs w:val="20"/>
              </w:rPr>
              <w:t>Male_</w:t>
            </w:r>
            <w:r w:rsidRPr="007A4A44">
              <w:rPr>
                <w:sz w:val="20"/>
                <w:szCs w:val="20"/>
              </w:rPr>
              <w:t>HTN_CCB_Taking</w:t>
            </w:r>
            <w:bookmarkEnd w:id="163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4" w:name="Female_HTN_CCB_Taking"/>
            <w:proofErr w:type="spellStart"/>
            <w:r>
              <w:rPr>
                <w:sz w:val="20"/>
                <w:szCs w:val="20"/>
              </w:rPr>
              <w:t>Female_</w:t>
            </w:r>
            <w:r w:rsidRPr="007A4A44">
              <w:rPr>
                <w:sz w:val="20"/>
                <w:szCs w:val="20"/>
              </w:rPr>
              <w:t>HTN_CCB_Taking</w:t>
            </w:r>
            <w:bookmarkEnd w:id="164"/>
            <w:proofErr w:type="spellEnd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65" w:name="Sum_HTN_CC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7A4A44">
              <w:rPr>
                <w:sz w:val="20"/>
                <w:szCs w:val="20"/>
              </w:rPr>
              <w:t>HTN_CCB_Taking</w:t>
            </w:r>
            <w:bookmarkEnd w:id="165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6" w:name="Male_HTN_BB_Taking"/>
            <w:proofErr w:type="spellStart"/>
            <w:r>
              <w:rPr>
                <w:sz w:val="20"/>
                <w:szCs w:val="20"/>
              </w:rPr>
              <w:t>Male_</w:t>
            </w:r>
            <w:r w:rsidRPr="00651098">
              <w:rPr>
                <w:sz w:val="20"/>
                <w:szCs w:val="20"/>
              </w:rPr>
              <w:t>HTN_BB_Taking</w:t>
            </w:r>
            <w:bookmarkEnd w:id="166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7" w:name="Female_HTN_BB_Taking"/>
            <w:proofErr w:type="spellStart"/>
            <w:r>
              <w:rPr>
                <w:sz w:val="20"/>
                <w:szCs w:val="20"/>
              </w:rPr>
              <w:t>Female_</w:t>
            </w:r>
            <w:r w:rsidRPr="00651098">
              <w:rPr>
                <w:sz w:val="20"/>
                <w:szCs w:val="20"/>
              </w:rPr>
              <w:t>HTN_BB_Taking</w:t>
            </w:r>
            <w:bookmarkEnd w:id="167"/>
            <w:proofErr w:type="spellEnd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68" w:name="Sum_HTN_B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651098">
              <w:rPr>
                <w:sz w:val="20"/>
                <w:szCs w:val="20"/>
              </w:rPr>
              <w:t>HTN_BB_Taking</w:t>
            </w:r>
            <w:bookmarkEnd w:id="168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313" w:type="pct"/>
          </w:tcPr>
          <w:p w:rsidR="00937069" w:rsidRPr="00551ACC" w:rsidRDefault="00834478" w:rsidP="008B3E6A">
            <w:pPr>
              <w:rPr>
                <w:sz w:val="20"/>
                <w:szCs w:val="20"/>
              </w:rPr>
            </w:pPr>
            <w:bookmarkStart w:id="169" w:name="Male_HTN_Other_Taking"/>
            <w:proofErr w:type="spellStart"/>
            <w:r>
              <w:rPr>
                <w:sz w:val="20"/>
                <w:szCs w:val="20"/>
              </w:rPr>
              <w:t>Male_HTN_Other_Taking</w:t>
            </w:r>
            <w:bookmarkEnd w:id="169"/>
            <w:proofErr w:type="spellEnd"/>
          </w:p>
        </w:tc>
        <w:tc>
          <w:tcPr>
            <w:tcW w:w="1471" w:type="pct"/>
          </w:tcPr>
          <w:p w:rsidR="00937069" w:rsidRPr="00551ACC" w:rsidRDefault="00834478" w:rsidP="00834478">
            <w:pPr>
              <w:rPr>
                <w:sz w:val="20"/>
                <w:szCs w:val="20"/>
              </w:rPr>
            </w:pPr>
            <w:bookmarkStart w:id="170" w:name="Female_HTN_Other_Taking"/>
            <w:proofErr w:type="spellStart"/>
            <w:r>
              <w:rPr>
                <w:sz w:val="20"/>
                <w:szCs w:val="20"/>
              </w:rPr>
              <w:t>Female_HTN_Other_Taking</w:t>
            </w:r>
            <w:bookmarkEnd w:id="170"/>
            <w:proofErr w:type="spellEnd"/>
          </w:p>
        </w:tc>
        <w:tc>
          <w:tcPr>
            <w:tcW w:w="1267" w:type="pct"/>
          </w:tcPr>
          <w:p w:rsidR="00937069" w:rsidRPr="00551ACC" w:rsidRDefault="00834478" w:rsidP="0048282A">
            <w:pPr>
              <w:rPr>
                <w:sz w:val="20"/>
                <w:szCs w:val="20"/>
              </w:rPr>
            </w:pPr>
            <w:bookmarkStart w:id="171" w:name="Sum_HTN_Other_Taking"/>
            <w:proofErr w:type="spellStart"/>
            <w:r>
              <w:rPr>
                <w:sz w:val="20"/>
                <w:szCs w:val="20"/>
              </w:rPr>
              <w:t>Sum_HTN_Other_Taking</w:t>
            </w:r>
            <w:bookmarkEnd w:id="171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1 medication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2" w:name="Male_HTN_Med_1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HTN_Med_1</w:t>
            </w:r>
            <w:bookmarkEnd w:id="172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3" w:name="Female_HTN_Med_1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HTN_Med_1</w:t>
            </w:r>
            <w:bookmarkEnd w:id="173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74" w:name="Sum_HTN_Med_1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HTN_Med_1</w:t>
            </w:r>
            <w:bookmarkEnd w:id="174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2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75" w:name="Male_HTN_Med_2"/>
            <w:r>
              <w:rPr>
                <w:sz w:val="20"/>
                <w:szCs w:val="20"/>
              </w:rPr>
              <w:t>Male_HTN_Med_2</w:t>
            </w:r>
            <w:bookmarkEnd w:id="175"/>
          </w:p>
        </w:tc>
        <w:tc>
          <w:tcPr>
            <w:tcW w:w="1471" w:type="pct"/>
          </w:tcPr>
          <w:p w:rsidR="00937069" w:rsidRDefault="00937069" w:rsidP="00F15E03">
            <w:bookmarkStart w:id="176" w:name="Female_HTN_Med_2"/>
            <w:r>
              <w:rPr>
                <w:sz w:val="20"/>
                <w:szCs w:val="20"/>
              </w:rPr>
              <w:t>Female_HTN_Med_2</w:t>
            </w:r>
            <w:bookmarkEnd w:id="176"/>
          </w:p>
        </w:tc>
        <w:tc>
          <w:tcPr>
            <w:tcW w:w="1267" w:type="pct"/>
          </w:tcPr>
          <w:p w:rsidR="00937069" w:rsidRDefault="00DC0C28" w:rsidP="0048282A">
            <w:bookmarkStart w:id="177" w:name="Sum_HTN_Med_2"/>
            <w:r>
              <w:rPr>
                <w:sz w:val="20"/>
                <w:szCs w:val="20"/>
              </w:rPr>
              <w:t>Sum_</w:t>
            </w:r>
            <w:r w:rsidR="00937069">
              <w:rPr>
                <w:sz w:val="20"/>
                <w:szCs w:val="20"/>
              </w:rPr>
              <w:t>HTN_Med_2</w:t>
            </w:r>
            <w:bookmarkEnd w:id="177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3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78" w:name="Male_HTN_Med_3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</w:t>
            </w:r>
            <w:r>
              <w:rPr>
                <w:sz w:val="20"/>
                <w:szCs w:val="20"/>
              </w:rPr>
              <w:t>3</w:t>
            </w:r>
            <w:bookmarkEnd w:id="178"/>
          </w:p>
        </w:tc>
        <w:tc>
          <w:tcPr>
            <w:tcW w:w="1471" w:type="pct"/>
          </w:tcPr>
          <w:p w:rsidR="00937069" w:rsidRDefault="00937069" w:rsidP="00F15E03">
            <w:bookmarkStart w:id="179" w:name="Female_HTN_Med_3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</w:t>
            </w:r>
            <w:r>
              <w:rPr>
                <w:sz w:val="20"/>
                <w:szCs w:val="20"/>
              </w:rPr>
              <w:t>3</w:t>
            </w:r>
            <w:bookmarkEnd w:id="179"/>
          </w:p>
        </w:tc>
        <w:tc>
          <w:tcPr>
            <w:tcW w:w="1267" w:type="pct"/>
          </w:tcPr>
          <w:p w:rsidR="00937069" w:rsidRDefault="00DC0C28" w:rsidP="0048282A">
            <w:bookmarkStart w:id="180" w:name="Sum_HTN_Med_3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</w:t>
            </w:r>
            <w:r w:rsidR="00937069">
              <w:rPr>
                <w:sz w:val="20"/>
                <w:szCs w:val="20"/>
              </w:rPr>
              <w:t>3</w:t>
            </w:r>
            <w:bookmarkEnd w:id="180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4+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1" w:name="Male_HTN_Med_4plus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HTN_Med_4plus</w:t>
            </w:r>
            <w:bookmarkEnd w:id="181"/>
          </w:p>
        </w:tc>
        <w:tc>
          <w:tcPr>
            <w:tcW w:w="1471" w:type="pct"/>
          </w:tcPr>
          <w:p w:rsidR="00937069" w:rsidRDefault="00937069" w:rsidP="00F15E03">
            <w:bookmarkStart w:id="182" w:name="Female_HTN_Med_4plus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HTN_Med_4plus</w:t>
            </w:r>
            <w:bookmarkEnd w:id="182"/>
          </w:p>
        </w:tc>
        <w:tc>
          <w:tcPr>
            <w:tcW w:w="1267" w:type="pct"/>
          </w:tcPr>
          <w:p w:rsidR="00937069" w:rsidRDefault="00DC0C28" w:rsidP="0048282A">
            <w:bookmarkStart w:id="183" w:name="Sum_HTN_Med_4plus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HTN_Med_4plus</w:t>
            </w:r>
            <w:bookmarkEnd w:id="183"/>
          </w:p>
        </w:tc>
      </w:tr>
    </w:tbl>
    <w:p w:rsidR="008B3E6A" w:rsidRDefault="008B3E6A" w:rsidP="008B3E6A"/>
    <w:p w:rsidR="008B3E6A" w:rsidRDefault="008B3E6A" w:rsidP="008B3E6A">
      <w:r>
        <w:t>Screening Procedures</w:t>
      </w:r>
    </w:p>
    <w:tbl>
      <w:tblPr>
        <w:tblStyle w:val="TableGrid"/>
        <w:tblW w:w="5000" w:type="pct"/>
        <w:tblLayout w:type="fixed"/>
        <w:tblLook w:val="04A0"/>
      </w:tblPr>
      <w:tblGrid>
        <w:gridCol w:w="2898"/>
        <w:gridCol w:w="2250"/>
        <w:gridCol w:w="2340"/>
        <w:gridCol w:w="2088"/>
      </w:tblGrid>
      <w:tr w:rsidR="008B3E6A" w:rsidRPr="00551ACC" w:rsidTr="004F71D8">
        <w:tc>
          <w:tcPr>
            <w:tcW w:w="1513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22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09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 blood sugar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84" w:name="Male_HTN_FBS_1YEAR"/>
            <w:r>
              <w:rPr>
                <w:sz w:val="20"/>
                <w:szCs w:val="20"/>
              </w:rPr>
              <w:t>Male_</w:t>
            </w:r>
            <w:r w:rsidRPr="00074E57">
              <w:rPr>
                <w:sz w:val="20"/>
                <w:szCs w:val="20"/>
              </w:rPr>
              <w:t>HTN_FBS_1YEAR</w:t>
            </w:r>
            <w:bookmarkEnd w:id="184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85" w:name="Female_HTN_FBS_1YEAR"/>
            <w:r>
              <w:rPr>
                <w:sz w:val="20"/>
                <w:szCs w:val="20"/>
              </w:rPr>
              <w:t>Female_</w:t>
            </w:r>
            <w:r w:rsidRPr="00074E57">
              <w:rPr>
                <w:sz w:val="20"/>
                <w:szCs w:val="20"/>
              </w:rPr>
              <w:t>HTN_FBS_1YEAR</w:t>
            </w:r>
            <w:bookmarkEnd w:id="185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86" w:name="Sum_HTN_FBS_1YEAR"/>
            <w:r>
              <w:rPr>
                <w:sz w:val="20"/>
                <w:szCs w:val="20"/>
              </w:rPr>
              <w:t>Sum</w:t>
            </w:r>
            <w:r w:rsidR="00EA0433">
              <w:rPr>
                <w:sz w:val="20"/>
                <w:szCs w:val="20"/>
              </w:rPr>
              <w:t>_</w:t>
            </w:r>
            <w:r w:rsidR="00EA0433" w:rsidRPr="00074E57">
              <w:rPr>
                <w:sz w:val="20"/>
                <w:szCs w:val="20"/>
              </w:rPr>
              <w:t>HTN_FBS_1YEAR</w:t>
            </w:r>
            <w:bookmarkEnd w:id="186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Lipids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87" w:name="Male_HTN_LIPID_1YEAR"/>
            <w:r>
              <w:rPr>
                <w:sz w:val="20"/>
                <w:szCs w:val="20"/>
              </w:rPr>
              <w:t>Male_</w:t>
            </w:r>
            <w:r w:rsidRPr="00074E57">
              <w:rPr>
                <w:sz w:val="20"/>
                <w:szCs w:val="20"/>
              </w:rPr>
              <w:t>HTN_LIPID_1YEAR</w:t>
            </w:r>
            <w:bookmarkEnd w:id="187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88" w:name="Female_HTN_LIPID_1YEAR"/>
            <w:r>
              <w:rPr>
                <w:sz w:val="20"/>
                <w:szCs w:val="20"/>
              </w:rPr>
              <w:t>Female_</w:t>
            </w:r>
            <w:r w:rsidRPr="00074E57">
              <w:rPr>
                <w:sz w:val="20"/>
                <w:szCs w:val="20"/>
              </w:rPr>
              <w:t>HTN_LIPID_1YEAR</w:t>
            </w:r>
            <w:bookmarkEnd w:id="188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89" w:name="Sum_HTN_LIPID_1YEAR"/>
            <w:r>
              <w:rPr>
                <w:sz w:val="20"/>
                <w:szCs w:val="20"/>
              </w:rPr>
              <w:t>Sum_</w:t>
            </w:r>
            <w:r w:rsidR="00EA0433" w:rsidRPr="00074E57">
              <w:rPr>
                <w:sz w:val="20"/>
                <w:szCs w:val="20"/>
              </w:rPr>
              <w:t>HTN_LIPID_1YEAR</w:t>
            </w:r>
            <w:bookmarkEnd w:id="189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 checked past 6</w:t>
            </w:r>
            <w:r w:rsidRPr="00551ACC">
              <w:rPr>
                <w:sz w:val="20"/>
                <w:szCs w:val="20"/>
              </w:rPr>
              <w:t xml:space="preserve"> months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0" w:name="Male_HTN_BP_6MONTHS"/>
            <w:r>
              <w:rPr>
                <w:sz w:val="20"/>
                <w:szCs w:val="20"/>
              </w:rPr>
              <w:t>Male_</w:t>
            </w:r>
            <w:r w:rsidRPr="000E426C">
              <w:rPr>
                <w:sz w:val="20"/>
                <w:szCs w:val="20"/>
              </w:rPr>
              <w:t>HTN_BP_6MONTHS</w:t>
            </w:r>
            <w:bookmarkEnd w:id="190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1" w:name="Female_HTN_BP_6MONTHS"/>
            <w:r>
              <w:rPr>
                <w:sz w:val="20"/>
                <w:szCs w:val="20"/>
              </w:rPr>
              <w:t>Female_</w:t>
            </w:r>
            <w:r w:rsidRPr="000E426C">
              <w:rPr>
                <w:sz w:val="20"/>
                <w:szCs w:val="20"/>
              </w:rPr>
              <w:t>HTN_BP_6MONTHS</w:t>
            </w:r>
            <w:bookmarkEnd w:id="191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2" w:name="Sum_HTN_BP_6MONTHS"/>
            <w:r>
              <w:rPr>
                <w:sz w:val="20"/>
                <w:szCs w:val="20"/>
              </w:rPr>
              <w:t>Sum_</w:t>
            </w:r>
            <w:r w:rsidR="00EA0433" w:rsidRPr="000E426C">
              <w:rPr>
                <w:sz w:val="20"/>
                <w:szCs w:val="20"/>
              </w:rPr>
              <w:t>HTN_BP_6MONTHS</w:t>
            </w:r>
            <w:bookmarkEnd w:id="192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Creatinine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  <w:vAlign w:val="center"/>
          </w:tcPr>
          <w:p w:rsidR="00EA0433" w:rsidRPr="00551ACC" w:rsidRDefault="00EA0433" w:rsidP="00C17104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090" w:type="pct"/>
            <w:vAlign w:val="center"/>
          </w:tcPr>
          <w:p w:rsidR="00EA0433" w:rsidRPr="00551ACC" w:rsidRDefault="00EA0433" w:rsidP="0048282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Weight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3" w:name="Male_HTN_WEIGHT_1YEAR"/>
            <w:r>
              <w:rPr>
                <w:sz w:val="20"/>
                <w:szCs w:val="20"/>
              </w:rPr>
              <w:t>Male_</w:t>
            </w:r>
            <w:r w:rsidRPr="00616769">
              <w:rPr>
                <w:sz w:val="20"/>
                <w:szCs w:val="20"/>
              </w:rPr>
              <w:t>HTN_WEIGHT_1YEAR</w:t>
            </w:r>
            <w:bookmarkEnd w:id="193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4" w:name="Female_HTN_WEIGHT_1YEAR"/>
            <w:r>
              <w:rPr>
                <w:sz w:val="20"/>
                <w:szCs w:val="20"/>
              </w:rPr>
              <w:t>Female_</w:t>
            </w:r>
            <w:r w:rsidRPr="00616769">
              <w:rPr>
                <w:sz w:val="20"/>
                <w:szCs w:val="20"/>
              </w:rPr>
              <w:t>HTN_WEIGHT_1YEAR</w:t>
            </w:r>
            <w:bookmarkEnd w:id="194"/>
          </w:p>
        </w:tc>
        <w:tc>
          <w:tcPr>
            <w:tcW w:w="1090" w:type="pct"/>
            <w:vAlign w:val="center"/>
          </w:tcPr>
          <w:p w:rsidR="00EA0433" w:rsidRPr="00551ACC" w:rsidRDefault="00852F3A" w:rsidP="0048282A">
            <w:pPr>
              <w:jc w:val="center"/>
              <w:rPr>
                <w:sz w:val="20"/>
                <w:szCs w:val="20"/>
              </w:rPr>
            </w:pPr>
            <w:bookmarkStart w:id="195" w:name="Sum_HTN_WEIGHT_1YEAR"/>
            <w:r>
              <w:rPr>
                <w:sz w:val="20"/>
                <w:szCs w:val="20"/>
              </w:rPr>
              <w:t>Sum_</w:t>
            </w:r>
            <w:r w:rsidR="00EA0433" w:rsidRPr="00616769">
              <w:rPr>
                <w:sz w:val="20"/>
                <w:szCs w:val="20"/>
              </w:rPr>
              <w:t>HTN_WEIGHT_1YEAR</w:t>
            </w:r>
            <w:bookmarkEnd w:id="195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Height ever recorded on chart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6" w:name="Male_HTN_HEIGHT"/>
            <w:proofErr w:type="spellStart"/>
            <w:r>
              <w:rPr>
                <w:sz w:val="20"/>
                <w:szCs w:val="20"/>
              </w:rPr>
              <w:t>Male_</w:t>
            </w:r>
            <w:r w:rsidRPr="007C6095">
              <w:rPr>
                <w:sz w:val="20"/>
                <w:szCs w:val="20"/>
              </w:rPr>
              <w:t>HTN_HEIGHT</w:t>
            </w:r>
            <w:bookmarkEnd w:id="196"/>
            <w:proofErr w:type="spellEnd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7" w:name="Female_HTN_HEIGHT"/>
            <w:proofErr w:type="spellStart"/>
            <w:r>
              <w:rPr>
                <w:sz w:val="20"/>
                <w:szCs w:val="20"/>
              </w:rPr>
              <w:t>Female_</w:t>
            </w:r>
            <w:r w:rsidRPr="007C6095">
              <w:rPr>
                <w:sz w:val="20"/>
                <w:szCs w:val="20"/>
              </w:rPr>
              <w:t>HTN_HEIGHT</w:t>
            </w:r>
            <w:bookmarkEnd w:id="197"/>
            <w:proofErr w:type="spellEnd"/>
          </w:p>
        </w:tc>
        <w:tc>
          <w:tcPr>
            <w:tcW w:w="1090" w:type="pct"/>
            <w:vAlign w:val="center"/>
          </w:tcPr>
          <w:p w:rsidR="00EA0433" w:rsidRPr="00551ACC" w:rsidRDefault="002A2363" w:rsidP="0048282A">
            <w:pPr>
              <w:jc w:val="center"/>
              <w:rPr>
                <w:sz w:val="20"/>
                <w:szCs w:val="20"/>
              </w:rPr>
            </w:pPr>
            <w:bookmarkStart w:id="198" w:name="Sum_HTN_HEIGHT"/>
            <w:proofErr w:type="spellStart"/>
            <w:r>
              <w:rPr>
                <w:sz w:val="20"/>
                <w:szCs w:val="20"/>
              </w:rPr>
              <w:t>Sum_</w:t>
            </w:r>
            <w:r w:rsidR="00EA0433" w:rsidRPr="007C6095">
              <w:rPr>
                <w:sz w:val="20"/>
                <w:szCs w:val="20"/>
              </w:rPr>
              <w:t>HTN_HEIGHT</w:t>
            </w:r>
            <w:bookmarkEnd w:id="198"/>
            <w:proofErr w:type="spellEnd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Average BMI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B3E6A">
            <w:pPr>
              <w:jc w:val="center"/>
              <w:rPr>
                <w:sz w:val="20"/>
                <w:szCs w:val="20"/>
              </w:rPr>
            </w:pPr>
            <w:bookmarkStart w:id="199" w:name="Male_HTN_BMI"/>
            <w:proofErr w:type="spellStart"/>
            <w:r>
              <w:rPr>
                <w:sz w:val="20"/>
                <w:szCs w:val="20"/>
              </w:rPr>
              <w:t>Male_</w:t>
            </w:r>
            <w:r w:rsidRPr="004A1D55">
              <w:rPr>
                <w:sz w:val="20"/>
                <w:szCs w:val="20"/>
              </w:rPr>
              <w:t>HTN_BMI</w:t>
            </w:r>
            <w:bookmarkEnd w:id="199"/>
            <w:proofErr w:type="spellEnd"/>
          </w:p>
        </w:tc>
        <w:tc>
          <w:tcPr>
            <w:tcW w:w="1222" w:type="pct"/>
            <w:vAlign w:val="center"/>
          </w:tcPr>
          <w:p w:rsidR="00EA0433" w:rsidRPr="00551ACC" w:rsidRDefault="00EA0433" w:rsidP="00C17104">
            <w:pPr>
              <w:jc w:val="center"/>
              <w:rPr>
                <w:sz w:val="20"/>
                <w:szCs w:val="20"/>
              </w:rPr>
            </w:pPr>
            <w:bookmarkStart w:id="200" w:name="Female_HTN_BMI"/>
            <w:proofErr w:type="spellStart"/>
            <w:r>
              <w:rPr>
                <w:sz w:val="20"/>
                <w:szCs w:val="20"/>
              </w:rPr>
              <w:t>Female_</w:t>
            </w:r>
            <w:r w:rsidRPr="004A1D55">
              <w:rPr>
                <w:sz w:val="20"/>
                <w:szCs w:val="20"/>
              </w:rPr>
              <w:t>HTN_BMI</w:t>
            </w:r>
            <w:bookmarkEnd w:id="200"/>
            <w:proofErr w:type="spellEnd"/>
          </w:p>
        </w:tc>
        <w:tc>
          <w:tcPr>
            <w:tcW w:w="1090" w:type="pct"/>
            <w:vAlign w:val="center"/>
          </w:tcPr>
          <w:p w:rsidR="00EA0433" w:rsidRPr="00551ACC" w:rsidRDefault="00197B94" w:rsidP="0048282A">
            <w:pPr>
              <w:jc w:val="center"/>
              <w:rPr>
                <w:sz w:val="20"/>
                <w:szCs w:val="20"/>
              </w:rPr>
            </w:pPr>
            <w:bookmarkStart w:id="201" w:name="Sum_HTN_BMI"/>
            <w:proofErr w:type="spellStart"/>
            <w:r>
              <w:rPr>
                <w:sz w:val="20"/>
                <w:szCs w:val="20"/>
              </w:rPr>
              <w:t>Sum_</w:t>
            </w:r>
            <w:r w:rsidR="00EA0433" w:rsidRPr="004A1D55">
              <w:rPr>
                <w:sz w:val="20"/>
                <w:szCs w:val="20"/>
              </w:rPr>
              <w:t>HTN_BMI</w:t>
            </w:r>
            <w:bookmarkEnd w:id="201"/>
            <w:proofErr w:type="spellEnd"/>
          </w:p>
        </w:tc>
      </w:tr>
    </w:tbl>
    <w:p w:rsidR="00D97029" w:rsidRDefault="00D97029">
      <w:r>
        <w:br w:type="page"/>
      </w:r>
    </w:p>
    <w:p w:rsidR="008B3E6A" w:rsidRDefault="008B3E6A" w:rsidP="008B3E6A">
      <w:pPr>
        <w:spacing w:after="60"/>
        <w:jc w:val="center"/>
      </w:pPr>
      <w:r>
        <w:lastRenderedPageBreak/>
        <w:t>COPD</w:t>
      </w:r>
    </w:p>
    <w:p w:rsidR="008B3E6A" w:rsidRDefault="008B3E6A" w:rsidP="008B3E6A">
      <w:pPr>
        <w:spacing w:after="60"/>
        <w:jc w:val="center"/>
      </w:pPr>
      <w:r>
        <w:t xml:space="preserve">Dr. </w:t>
      </w:r>
      <w:bookmarkStart w:id="202" w:name="Practice_Of_4"/>
      <w:r w:rsidR="0003070B">
        <w:t>Practice_Of_4</w:t>
      </w:r>
      <w:bookmarkEnd w:id="202"/>
    </w:p>
    <w:p w:rsidR="008B3E6A" w:rsidRDefault="004138D3" w:rsidP="008B3E6A">
      <w:pPr>
        <w:spacing w:after="60"/>
        <w:jc w:val="center"/>
      </w:pPr>
      <w:bookmarkStart w:id="203" w:name="Data_Drawn_Date4"/>
      <w:r>
        <w:t>Data_Drawn_Date</w:t>
      </w:r>
      <w:r w:rsidR="00106F20">
        <w:t>4</w:t>
      </w:r>
      <w:bookmarkEnd w:id="203"/>
    </w:p>
    <w:p w:rsidR="008B3E6A" w:rsidRDefault="008B3E6A" w:rsidP="008B3E6A">
      <w:pPr>
        <w:spacing w:after="60"/>
      </w:pPr>
    </w:p>
    <w:p w:rsidR="008B3E6A" w:rsidRDefault="008B3E6A" w:rsidP="008B3E6A">
      <w:pPr>
        <w:spacing w:after="60"/>
      </w:pPr>
      <w:r>
        <w:t xml:space="preserve">You are providing care for </w:t>
      </w:r>
      <w:bookmarkStart w:id="204" w:name="DNT_SUM_COPD"/>
      <w:r w:rsidR="00FD0063">
        <w:t>DNT_</w:t>
      </w:r>
      <w:r w:rsidR="00E00EBA">
        <w:t>SUM_COPD</w:t>
      </w:r>
      <w:bookmarkEnd w:id="204"/>
      <w:r>
        <w:t xml:space="preserve"> people with COPD</w:t>
      </w:r>
    </w:p>
    <w:p w:rsidR="008B3E6A" w:rsidRDefault="00CB6153" w:rsidP="008B3E6A">
      <w:pPr>
        <w:spacing w:after="60"/>
      </w:pPr>
      <w:r>
        <w:t xml:space="preserve">You have diagnosed </w:t>
      </w:r>
      <w:bookmarkStart w:id="205" w:name="NEW_COPD_PT"/>
      <w:r>
        <w:t>NEW_COPD_PT</w:t>
      </w:r>
      <w:bookmarkEnd w:id="205"/>
      <w:r w:rsidR="008B3E6A">
        <w:t xml:space="preserve"> new cases since </w:t>
      </w:r>
      <w:bookmarkStart w:id="206" w:name="Last_Data_Drawn_Date3"/>
      <w:r w:rsidR="00CB10B8">
        <w:t>Last_Data_Drawn_Date3</w:t>
      </w:r>
      <w:bookmarkEnd w:id="206"/>
    </w:p>
    <w:p w:rsidR="008B3E6A" w:rsidRDefault="008B3E6A" w:rsidP="008B3E6A">
      <w:pPr>
        <w:spacing w:after="60"/>
      </w:pPr>
    </w:p>
    <w:p w:rsidR="008B3E6A" w:rsidRDefault="008B3E6A" w:rsidP="008B3E6A">
      <w:r>
        <w:t>Age-sex profile of your patients with COPD</w:t>
      </w:r>
    </w:p>
    <w:tbl>
      <w:tblPr>
        <w:tblStyle w:val="TableGrid"/>
        <w:tblW w:w="5000" w:type="pct"/>
        <w:tblLook w:val="04A0"/>
      </w:tblPr>
      <w:tblGrid>
        <w:gridCol w:w="2423"/>
        <w:gridCol w:w="2432"/>
        <w:gridCol w:w="2614"/>
        <w:gridCol w:w="2107"/>
      </w:tblGrid>
      <w:tr w:rsidR="008B3E6A" w:rsidRPr="00551ACC" w:rsidTr="00FE3B6C">
        <w:tc>
          <w:tcPr>
            <w:tcW w:w="1265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270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365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00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FE3B6C">
        <w:tc>
          <w:tcPr>
            <w:tcW w:w="1265" w:type="pct"/>
          </w:tcPr>
          <w:p w:rsidR="00FE3B6C" w:rsidRPr="00551ACC" w:rsidRDefault="00FE3B6C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270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07" w:name="Male_COPD_Age17less"/>
            <w:r>
              <w:rPr>
                <w:sz w:val="20"/>
                <w:szCs w:val="20"/>
              </w:rPr>
              <w:t>Male_</w:t>
            </w:r>
            <w:r>
              <w:rPr>
                <w:sz w:val="20"/>
                <w:szCs w:val="20"/>
              </w:rPr>
              <w:t>COPD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07"/>
          </w:p>
        </w:tc>
        <w:tc>
          <w:tcPr>
            <w:tcW w:w="136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08" w:name="Female_COPD_Age17less"/>
            <w:r>
              <w:rPr>
                <w:sz w:val="20"/>
                <w:szCs w:val="20"/>
              </w:rPr>
              <w:t>Female_</w:t>
            </w:r>
            <w:r>
              <w:rPr>
                <w:sz w:val="20"/>
                <w:szCs w:val="20"/>
              </w:rPr>
              <w:t>COPD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08"/>
          </w:p>
        </w:tc>
        <w:tc>
          <w:tcPr>
            <w:tcW w:w="1100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09" w:name="Sum_COPD_Age17less"/>
            <w:r>
              <w:rPr>
                <w:sz w:val="20"/>
                <w:szCs w:val="20"/>
              </w:rPr>
              <w:t>Sum_</w:t>
            </w:r>
            <w:r>
              <w:rPr>
                <w:sz w:val="20"/>
                <w:szCs w:val="20"/>
              </w:rPr>
              <w:t>COPD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09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0" w:name="Male_COPD_Age18_39"/>
            <w:r>
              <w:rPr>
                <w:sz w:val="20"/>
                <w:szCs w:val="20"/>
              </w:rPr>
              <w:t>Male_COPD_Age18_39</w:t>
            </w:r>
            <w:bookmarkEnd w:id="210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1" w:name="Female_COPD_Age18_39"/>
            <w:r>
              <w:rPr>
                <w:sz w:val="20"/>
                <w:szCs w:val="20"/>
              </w:rPr>
              <w:t>Female_COPD_Age18_39</w:t>
            </w:r>
            <w:bookmarkEnd w:id="211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12" w:name="Sum_COPD_Age18_39"/>
            <w:r>
              <w:rPr>
                <w:sz w:val="20"/>
                <w:szCs w:val="20"/>
              </w:rPr>
              <w:t>Sum</w:t>
            </w:r>
            <w:r w:rsidR="00737961">
              <w:rPr>
                <w:sz w:val="20"/>
                <w:szCs w:val="20"/>
              </w:rPr>
              <w:t>_COPD_Age18_39</w:t>
            </w:r>
            <w:bookmarkEnd w:id="212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3" w:name="Male_COPD_Age40_64"/>
            <w:r>
              <w:rPr>
                <w:sz w:val="20"/>
                <w:szCs w:val="20"/>
              </w:rPr>
              <w:t>Male_COPD_Age40_64</w:t>
            </w:r>
            <w:bookmarkEnd w:id="213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4" w:name="Female_COPD_Age40_64"/>
            <w:r>
              <w:rPr>
                <w:sz w:val="20"/>
                <w:szCs w:val="20"/>
              </w:rPr>
              <w:t>Female_COPD_Age40_64</w:t>
            </w:r>
            <w:bookmarkEnd w:id="214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15" w:name="Sum_COPD_Age40_64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COPD_Age40_64</w:t>
            </w:r>
            <w:bookmarkEnd w:id="215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6" w:name="Male_COPD_Age65_79"/>
            <w:r>
              <w:rPr>
                <w:sz w:val="20"/>
                <w:szCs w:val="20"/>
              </w:rPr>
              <w:t>Male_COPD_Age65_79</w:t>
            </w:r>
            <w:bookmarkEnd w:id="216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7" w:name="Female_COPD_Age65_79"/>
            <w:r>
              <w:rPr>
                <w:sz w:val="20"/>
                <w:szCs w:val="20"/>
              </w:rPr>
              <w:t>Female_COPD_Age65_79</w:t>
            </w:r>
            <w:bookmarkEnd w:id="217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18" w:name="Sum_COPD_Age65_79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COPD_Age65_79</w:t>
            </w:r>
            <w:bookmarkEnd w:id="218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9" w:name="Male_COPD_Age80plus"/>
            <w:r>
              <w:rPr>
                <w:sz w:val="20"/>
                <w:szCs w:val="20"/>
              </w:rPr>
              <w:t>Male_COPD_Age80plus</w:t>
            </w:r>
            <w:bookmarkEnd w:id="219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0" w:name="Female_COPD_Age80plus"/>
            <w:r>
              <w:rPr>
                <w:sz w:val="20"/>
                <w:szCs w:val="20"/>
              </w:rPr>
              <w:t>Female_COPD_Age80plus</w:t>
            </w:r>
            <w:bookmarkEnd w:id="220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1" w:name="Sum_COPD_Age80plus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COPD_Age80plus</w:t>
            </w:r>
            <w:bookmarkEnd w:id="221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2" w:name="Male_COPD_AllAge"/>
            <w:proofErr w:type="spellStart"/>
            <w:r>
              <w:rPr>
                <w:sz w:val="20"/>
                <w:szCs w:val="20"/>
              </w:rPr>
              <w:t>Male_COPD_AllAge</w:t>
            </w:r>
            <w:bookmarkEnd w:id="222"/>
            <w:proofErr w:type="spellEnd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3" w:name="Female_COPD_AllAge"/>
            <w:proofErr w:type="spellStart"/>
            <w:r>
              <w:rPr>
                <w:sz w:val="20"/>
                <w:szCs w:val="20"/>
              </w:rPr>
              <w:t>Female_COPD_AllAge</w:t>
            </w:r>
            <w:bookmarkEnd w:id="223"/>
            <w:proofErr w:type="spellEnd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4" w:name="Sum_COPD_AllAge"/>
            <w:proofErr w:type="spellStart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COPD_AllAge</w:t>
            </w:r>
            <w:bookmarkEnd w:id="224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Medications</w:t>
      </w:r>
    </w:p>
    <w:tbl>
      <w:tblPr>
        <w:tblStyle w:val="TableGrid"/>
        <w:tblW w:w="5000" w:type="pct"/>
        <w:tblLayout w:type="fixed"/>
        <w:tblLook w:val="04A0"/>
      </w:tblPr>
      <w:tblGrid>
        <w:gridCol w:w="2358"/>
        <w:gridCol w:w="2070"/>
        <w:gridCol w:w="2411"/>
        <w:gridCol w:w="2737"/>
      </w:tblGrid>
      <w:tr w:rsidR="008B3E6A" w:rsidRPr="00551ACC" w:rsidTr="004F71D8">
        <w:tc>
          <w:tcPr>
            <w:tcW w:w="123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08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5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42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anti-cholinergic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25" w:name="Male_COPD_InhAC_Taking"/>
            <w:proofErr w:type="spellStart"/>
            <w:r>
              <w:rPr>
                <w:sz w:val="20"/>
                <w:szCs w:val="20"/>
              </w:rPr>
              <w:t>Male_</w:t>
            </w:r>
            <w:r w:rsidRPr="00C82B51">
              <w:rPr>
                <w:sz w:val="20"/>
                <w:szCs w:val="20"/>
              </w:rPr>
              <w:t>COPD_InhAC_Taking</w:t>
            </w:r>
            <w:bookmarkEnd w:id="225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26" w:name="Female_COPD_InhAC_Taking"/>
            <w:proofErr w:type="spellStart"/>
            <w:r>
              <w:rPr>
                <w:sz w:val="20"/>
                <w:szCs w:val="20"/>
              </w:rPr>
              <w:t>Female_</w:t>
            </w:r>
            <w:r w:rsidRPr="00C82B51">
              <w:rPr>
                <w:sz w:val="20"/>
                <w:szCs w:val="20"/>
              </w:rPr>
              <w:t>COPD_InhAC_Taking</w:t>
            </w:r>
            <w:bookmarkEnd w:id="226"/>
            <w:proofErr w:type="spellEnd"/>
          </w:p>
        </w:tc>
        <w:tc>
          <w:tcPr>
            <w:tcW w:w="1429" w:type="pct"/>
          </w:tcPr>
          <w:p w:rsidR="00AA3D9E" w:rsidRPr="00551ACC" w:rsidRDefault="003C53C2" w:rsidP="0048282A">
            <w:pPr>
              <w:rPr>
                <w:sz w:val="20"/>
                <w:szCs w:val="20"/>
              </w:rPr>
            </w:pPr>
            <w:bookmarkStart w:id="227" w:name="Sum_COPD_InhAC_Taking"/>
            <w:proofErr w:type="spellStart"/>
            <w:r>
              <w:rPr>
                <w:sz w:val="20"/>
                <w:szCs w:val="20"/>
              </w:rPr>
              <w:t>Sum</w:t>
            </w:r>
            <w:r w:rsidR="00AA3D9E">
              <w:rPr>
                <w:sz w:val="20"/>
                <w:szCs w:val="20"/>
              </w:rPr>
              <w:t>_</w:t>
            </w:r>
            <w:r w:rsidR="00AA3D9E" w:rsidRPr="00C82B51">
              <w:rPr>
                <w:sz w:val="20"/>
                <w:szCs w:val="20"/>
              </w:rPr>
              <w:t>COPD_InhAC_Taking</w:t>
            </w:r>
            <w:bookmarkEnd w:id="227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steroid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28" w:name="Male_COPD_InhSteroid_Taking"/>
            <w:proofErr w:type="spellStart"/>
            <w:r>
              <w:rPr>
                <w:sz w:val="20"/>
                <w:szCs w:val="20"/>
              </w:rPr>
              <w:t>Male_</w:t>
            </w:r>
            <w:r w:rsidRPr="00A50A62">
              <w:rPr>
                <w:sz w:val="20"/>
                <w:szCs w:val="20"/>
              </w:rPr>
              <w:t>COPD_InhSteroid_Taking</w:t>
            </w:r>
            <w:bookmarkEnd w:id="228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29" w:name="Female_COPD_Inh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A50A62">
              <w:rPr>
                <w:sz w:val="20"/>
                <w:szCs w:val="20"/>
              </w:rPr>
              <w:t>COPD_InhSteroid_Taking</w:t>
            </w:r>
            <w:bookmarkEnd w:id="229"/>
            <w:proofErr w:type="spellEnd"/>
          </w:p>
        </w:tc>
        <w:tc>
          <w:tcPr>
            <w:tcW w:w="1429" w:type="pct"/>
          </w:tcPr>
          <w:p w:rsidR="00AA3D9E" w:rsidRPr="00551ACC" w:rsidRDefault="008F4998" w:rsidP="0048282A">
            <w:pPr>
              <w:rPr>
                <w:sz w:val="20"/>
                <w:szCs w:val="20"/>
              </w:rPr>
            </w:pPr>
            <w:bookmarkStart w:id="230" w:name="Sum_COPD_InhSteroid_Taking"/>
            <w:proofErr w:type="spellStart"/>
            <w:r>
              <w:rPr>
                <w:sz w:val="20"/>
                <w:szCs w:val="20"/>
              </w:rPr>
              <w:t>Sum_</w:t>
            </w:r>
            <w:r w:rsidR="00AA3D9E" w:rsidRPr="00A50A62">
              <w:rPr>
                <w:sz w:val="20"/>
                <w:szCs w:val="20"/>
              </w:rPr>
              <w:t>COPD_InhSteroid_Taking</w:t>
            </w:r>
            <w:bookmarkEnd w:id="230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beta 2 agonist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1" w:name="Male_COPD_InhB2A_Taking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COPD_InhB2A_Taking</w:t>
            </w:r>
            <w:bookmarkEnd w:id="231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2" w:name="Female_COPD_InhB2A_Taking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COPD_InhB2A_Taking</w:t>
            </w:r>
            <w:bookmarkEnd w:id="232"/>
          </w:p>
        </w:tc>
        <w:tc>
          <w:tcPr>
            <w:tcW w:w="1429" w:type="pct"/>
          </w:tcPr>
          <w:p w:rsidR="00AA3D9E" w:rsidRPr="00551ACC" w:rsidRDefault="008F4998" w:rsidP="0048282A">
            <w:pPr>
              <w:rPr>
                <w:sz w:val="20"/>
                <w:szCs w:val="20"/>
              </w:rPr>
            </w:pPr>
            <w:bookmarkStart w:id="233" w:name="Sum_COPD_InhB2A_Taking"/>
            <w:r>
              <w:rPr>
                <w:sz w:val="20"/>
                <w:szCs w:val="20"/>
              </w:rPr>
              <w:t>Sum_</w:t>
            </w:r>
            <w:r w:rsidR="00AA3D9E" w:rsidRPr="00B91C2D">
              <w:rPr>
                <w:sz w:val="20"/>
                <w:szCs w:val="20"/>
              </w:rPr>
              <w:t>COPD_InhB2A_Taking</w:t>
            </w:r>
            <w:bookmarkEnd w:id="233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steroids</w:t>
            </w:r>
          </w:p>
        </w:tc>
        <w:tc>
          <w:tcPr>
            <w:tcW w:w="108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bookmarkStart w:id="234" w:name="Male_COPD_OralSteroid_Taking"/>
            <w:proofErr w:type="spellStart"/>
            <w:r>
              <w:rPr>
                <w:sz w:val="20"/>
                <w:szCs w:val="20"/>
              </w:rPr>
              <w:t>Male_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34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5" w:name="Female_COPD_Oral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35"/>
            <w:proofErr w:type="spellEnd"/>
          </w:p>
        </w:tc>
        <w:tc>
          <w:tcPr>
            <w:tcW w:w="1429" w:type="pct"/>
          </w:tcPr>
          <w:p w:rsidR="00AA3D9E" w:rsidRPr="00551ACC" w:rsidRDefault="006E26C0" w:rsidP="0048282A">
            <w:pPr>
              <w:rPr>
                <w:sz w:val="20"/>
                <w:szCs w:val="20"/>
              </w:rPr>
            </w:pPr>
            <w:bookmarkStart w:id="236" w:name="Sum_COPD_OralSteroid_Taking"/>
            <w:proofErr w:type="spellStart"/>
            <w:r>
              <w:rPr>
                <w:sz w:val="20"/>
                <w:szCs w:val="20"/>
              </w:rPr>
              <w:t>Sum_</w:t>
            </w:r>
            <w:r w:rsidR="00AA3D9E" w:rsidRPr="000E5FB8">
              <w:rPr>
                <w:sz w:val="20"/>
                <w:szCs w:val="20"/>
              </w:rPr>
              <w:t>COPD_OralSteroid_Taking</w:t>
            </w:r>
            <w:bookmarkEnd w:id="236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081" w:type="pct"/>
          </w:tcPr>
          <w:p w:rsidR="00AA3D9E" w:rsidRPr="00551ACC" w:rsidRDefault="00A46858" w:rsidP="008B3E6A">
            <w:pPr>
              <w:rPr>
                <w:sz w:val="20"/>
                <w:szCs w:val="20"/>
              </w:rPr>
            </w:pPr>
            <w:bookmarkStart w:id="237" w:name="Male_COPD_Other_Taking"/>
            <w:proofErr w:type="spellStart"/>
            <w:r>
              <w:rPr>
                <w:sz w:val="20"/>
                <w:szCs w:val="20"/>
              </w:rPr>
              <w:t>Male_COPD_Other_Taking</w:t>
            </w:r>
            <w:bookmarkEnd w:id="237"/>
            <w:proofErr w:type="spellEnd"/>
          </w:p>
        </w:tc>
        <w:tc>
          <w:tcPr>
            <w:tcW w:w="1259" w:type="pct"/>
          </w:tcPr>
          <w:p w:rsidR="00AA3D9E" w:rsidRPr="00551ACC" w:rsidRDefault="00A46858" w:rsidP="00A46858">
            <w:pPr>
              <w:rPr>
                <w:sz w:val="20"/>
                <w:szCs w:val="20"/>
              </w:rPr>
            </w:pPr>
            <w:bookmarkStart w:id="238" w:name="Female_COPD_Other_Taking"/>
            <w:proofErr w:type="spellStart"/>
            <w:r>
              <w:rPr>
                <w:sz w:val="20"/>
                <w:szCs w:val="20"/>
              </w:rPr>
              <w:t>Female_COPD_Other_Taking</w:t>
            </w:r>
            <w:bookmarkEnd w:id="238"/>
            <w:proofErr w:type="spellEnd"/>
          </w:p>
        </w:tc>
        <w:tc>
          <w:tcPr>
            <w:tcW w:w="1429" w:type="pct"/>
          </w:tcPr>
          <w:p w:rsidR="00AA3D9E" w:rsidRPr="00551ACC" w:rsidRDefault="00A46858" w:rsidP="0048282A">
            <w:pPr>
              <w:rPr>
                <w:sz w:val="20"/>
                <w:szCs w:val="20"/>
              </w:rPr>
            </w:pPr>
            <w:bookmarkStart w:id="239" w:name="Sum_COPD_Other_Taking"/>
            <w:proofErr w:type="spellStart"/>
            <w:r>
              <w:rPr>
                <w:sz w:val="20"/>
                <w:szCs w:val="20"/>
              </w:rPr>
              <w:t>Sum_COPD_Other_Taking</w:t>
            </w:r>
            <w:bookmarkEnd w:id="239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Screening/Diagnostic Procedures</w:t>
      </w:r>
    </w:p>
    <w:tbl>
      <w:tblPr>
        <w:tblStyle w:val="TableGrid"/>
        <w:tblW w:w="5000" w:type="pct"/>
        <w:tblLayout w:type="fixed"/>
        <w:tblLook w:val="04A0"/>
      </w:tblPr>
      <w:tblGrid>
        <w:gridCol w:w="2178"/>
        <w:gridCol w:w="2520"/>
        <w:gridCol w:w="2700"/>
        <w:gridCol w:w="2178"/>
      </w:tblGrid>
      <w:tr w:rsidR="00B33BF6" w:rsidRPr="00551ACC" w:rsidTr="004F71D8"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 had PFTs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PFTs past year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4D5635" w:rsidRDefault="004D563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status charted</w:t>
            </w:r>
          </w:p>
        </w:tc>
        <w:tc>
          <w:tcPr>
            <w:tcW w:w="1316" w:type="pct"/>
          </w:tcPr>
          <w:p w:rsidR="004D5635" w:rsidRDefault="00B33BF6" w:rsidP="00154710">
            <w:pPr>
              <w:jc w:val="center"/>
            </w:pPr>
            <w:bookmarkStart w:id="240" w:name="Male_COPD_Smoking_Status"/>
            <w:proofErr w:type="spellStart"/>
            <w:r>
              <w:rPr>
                <w:sz w:val="20"/>
                <w:szCs w:val="20"/>
              </w:rPr>
              <w:t>Male_COPD_Smoking_Status</w:t>
            </w:r>
            <w:bookmarkEnd w:id="240"/>
            <w:proofErr w:type="spellEnd"/>
          </w:p>
        </w:tc>
        <w:tc>
          <w:tcPr>
            <w:tcW w:w="1410" w:type="pct"/>
          </w:tcPr>
          <w:p w:rsidR="004D5635" w:rsidRDefault="00B33BF6" w:rsidP="00154710">
            <w:pPr>
              <w:jc w:val="center"/>
            </w:pPr>
            <w:bookmarkStart w:id="241" w:name="Female_COPD_Smoking_Status"/>
            <w:proofErr w:type="spellStart"/>
            <w:r>
              <w:rPr>
                <w:sz w:val="20"/>
                <w:szCs w:val="20"/>
              </w:rPr>
              <w:t>Female_COPD_Smoking_Status</w:t>
            </w:r>
            <w:bookmarkEnd w:id="241"/>
            <w:proofErr w:type="spellEnd"/>
          </w:p>
        </w:tc>
        <w:tc>
          <w:tcPr>
            <w:tcW w:w="1137" w:type="pct"/>
          </w:tcPr>
          <w:p w:rsidR="004D5635" w:rsidRDefault="00E36CA2" w:rsidP="004D5635">
            <w:pPr>
              <w:jc w:val="center"/>
            </w:pPr>
            <w:bookmarkStart w:id="242" w:name="Sum_COPD_Smoking_Status"/>
            <w:proofErr w:type="spellStart"/>
            <w:r>
              <w:rPr>
                <w:sz w:val="20"/>
                <w:szCs w:val="20"/>
              </w:rPr>
              <w:t>Sum_COPD_Smoking_Status</w:t>
            </w:r>
            <w:bookmarkEnd w:id="242"/>
            <w:proofErr w:type="spellEnd"/>
            <w:r w:rsidRPr="00C36AD4">
              <w:rPr>
                <w:sz w:val="20"/>
                <w:szCs w:val="20"/>
              </w:rPr>
              <w:t xml:space="preserve"> 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cessation counselling</w:t>
            </w:r>
            <w:r w:rsidR="004D5635">
              <w:rPr>
                <w:sz w:val="20"/>
                <w:szCs w:val="20"/>
              </w:rPr>
              <w:t xml:space="preserve"> on smokers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4D563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Chest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ever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>
      <w:r>
        <w:br w:type="page"/>
      </w:r>
    </w:p>
    <w:p w:rsidR="0014394A" w:rsidRDefault="0014394A" w:rsidP="0014394A">
      <w:pPr>
        <w:spacing w:after="60"/>
        <w:jc w:val="center"/>
      </w:pPr>
      <w:r>
        <w:lastRenderedPageBreak/>
        <w:t>Osteoarthritis</w:t>
      </w:r>
    </w:p>
    <w:p w:rsidR="0014394A" w:rsidRDefault="0014394A" w:rsidP="0014394A">
      <w:pPr>
        <w:spacing w:after="60"/>
        <w:jc w:val="center"/>
      </w:pPr>
      <w:r>
        <w:t xml:space="preserve">Dr. </w:t>
      </w:r>
      <w:bookmarkStart w:id="243" w:name="Practice_Of_5"/>
      <w:r w:rsidR="0003070B">
        <w:t>Practice_Of_5</w:t>
      </w:r>
      <w:bookmarkEnd w:id="243"/>
    </w:p>
    <w:p w:rsidR="0014394A" w:rsidRDefault="00106F20" w:rsidP="0014394A">
      <w:pPr>
        <w:spacing w:after="60"/>
        <w:jc w:val="center"/>
      </w:pPr>
      <w:bookmarkStart w:id="244" w:name="Data_Drawn_Date5"/>
      <w:r>
        <w:t>Data_Drawn_Date5</w:t>
      </w:r>
      <w:bookmarkEnd w:id="244"/>
    </w:p>
    <w:p w:rsidR="0014394A" w:rsidRDefault="0014394A" w:rsidP="0014394A">
      <w:pPr>
        <w:spacing w:after="60"/>
      </w:pPr>
    </w:p>
    <w:p w:rsidR="0014394A" w:rsidRDefault="0014394A" w:rsidP="0014394A">
      <w:pPr>
        <w:spacing w:after="60"/>
      </w:pPr>
      <w:r>
        <w:t xml:space="preserve">You are providing care for </w:t>
      </w:r>
      <w:bookmarkStart w:id="245" w:name="DNT_SUM_OA"/>
      <w:r w:rsidR="00FD0063">
        <w:t>DNT_</w:t>
      </w:r>
      <w:r w:rsidR="00E00EBA">
        <w:t>SUM_OA</w:t>
      </w:r>
      <w:bookmarkEnd w:id="245"/>
      <w:r>
        <w:t xml:space="preserve"> people with Osteoarthritis</w:t>
      </w:r>
    </w:p>
    <w:p w:rsidR="0014394A" w:rsidRDefault="0014394A" w:rsidP="0014394A">
      <w:pPr>
        <w:spacing w:after="60"/>
      </w:pPr>
      <w:r>
        <w:t xml:space="preserve">You have diagnosed </w:t>
      </w:r>
      <w:bookmarkStart w:id="246" w:name="NEW_OA_PT"/>
      <w:r w:rsidR="00551FDF">
        <w:t>NEW_OA_PT</w:t>
      </w:r>
      <w:bookmarkEnd w:id="246"/>
      <w:r>
        <w:t xml:space="preserve"> new cases since </w:t>
      </w:r>
      <w:bookmarkStart w:id="247" w:name="Last_Data_Drawn_Date4"/>
      <w:r w:rsidR="00CB10B8">
        <w:t>Last_Data_Drawn_Date4</w:t>
      </w:r>
      <w:bookmarkEnd w:id="247"/>
    </w:p>
    <w:p w:rsidR="0014394A" w:rsidRDefault="0014394A" w:rsidP="0014394A">
      <w:pPr>
        <w:spacing w:after="60"/>
      </w:pPr>
    </w:p>
    <w:p w:rsidR="0014394A" w:rsidRDefault="0014394A" w:rsidP="0014394A">
      <w:r>
        <w:t>Age-sex profile of your patients with Osteoarthritis</w:t>
      </w:r>
    </w:p>
    <w:tbl>
      <w:tblPr>
        <w:tblStyle w:val="TableGrid"/>
        <w:tblW w:w="5000" w:type="pct"/>
        <w:tblLook w:val="04A0"/>
      </w:tblPr>
      <w:tblGrid>
        <w:gridCol w:w="1779"/>
        <w:gridCol w:w="2875"/>
        <w:gridCol w:w="3055"/>
        <w:gridCol w:w="1867"/>
      </w:tblGrid>
      <w:tr w:rsidR="0014394A" w:rsidRPr="00551ACC" w:rsidTr="00FE3B6C">
        <w:tc>
          <w:tcPr>
            <w:tcW w:w="92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501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9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7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FE3B6C">
        <w:tc>
          <w:tcPr>
            <w:tcW w:w="929" w:type="pct"/>
          </w:tcPr>
          <w:p w:rsidR="00FE3B6C" w:rsidRPr="00551ACC" w:rsidRDefault="00FE3B6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501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48" w:name="Male_OA_Age17less"/>
            <w:r>
              <w:rPr>
                <w:sz w:val="20"/>
                <w:szCs w:val="20"/>
              </w:rPr>
              <w:t>Male_</w:t>
            </w:r>
            <w:r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48"/>
          </w:p>
        </w:tc>
        <w:tc>
          <w:tcPr>
            <w:tcW w:w="159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49" w:name="Female_OA_Age17less"/>
            <w:r>
              <w:rPr>
                <w:sz w:val="20"/>
                <w:szCs w:val="20"/>
              </w:rPr>
              <w:t>Female_</w:t>
            </w:r>
            <w:r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49"/>
          </w:p>
        </w:tc>
        <w:tc>
          <w:tcPr>
            <w:tcW w:w="97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50" w:name="Sum_OA_Age17less"/>
            <w:r>
              <w:rPr>
                <w:sz w:val="20"/>
                <w:szCs w:val="20"/>
              </w:rPr>
              <w:t>Sum_</w:t>
            </w:r>
            <w:r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50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51" w:name="Male_OA_Age18_39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_Age18_39</w:t>
            </w:r>
            <w:bookmarkEnd w:id="251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52" w:name="Female_OA_Age18_39"/>
            <w:r>
              <w:rPr>
                <w:sz w:val="20"/>
                <w:szCs w:val="20"/>
              </w:rPr>
              <w:t>Female_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_Age18_39</w:t>
            </w:r>
            <w:bookmarkEnd w:id="252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53" w:name="Sum_OA_Age18_39"/>
            <w:r>
              <w:rPr>
                <w:sz w:val="20"/>
                <w:szCs w:val="20"/>
              </w:rPr>
              <w:t>Sum</w:t>
            </w:r>
            <w:r w:rsidR="000B70DA">
              <w:rPr>
                <w:sz w:val="20"/>
                <w:szCs w:val="20"/>
              </w:rPr>
              <w:t>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_Age18_39</w:t>
            </w:r>
            <w:bookmarkEnd w:id="253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54" w:name="Male_OA_Age40_64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_Age40_64</w:t>
            </w:r>
            <w:bookmarkEnd w:id="254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55" w:name="Female_OA_Age40_64"/>
            <w:r>
              <w:rPr>
                <w:sz w:val="20"/>
                <w:szCs w:val="20"/>
              </w:rPr>
              <w:t>Female_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_Age40_64</w:t>
            </w:r>
            <w:bookmarkEnd w:id="255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56" w:name="Sum_OA_Age40_64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_Age40_64</w:t>
            </w:r>
            <w:bookmarkEnd w:id="256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57" w:name="Male_OA_Age65_79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_Age65_79</w:t>
            </w:r>
            <w:bookmarkEnd w:id="257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58" w:name="Female_OA_Age65_79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_Age65_79</w:t>
            </w:r>
            <w:bookmarkEnd w:id="258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59" w:name="Sum_OA_Age65_79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_Age65_79</w:t>
            </w:r>
            <w:bookmarkEnd w:id="259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0" w:name="Male_OA_Age80plus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_Age80plus</w:t>
            </w:r>
            <w:bookmarkEnd w:id="260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1" w:name="Female_OA_Age80plus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_Age80plus</w:t>
            </w:r>
            <w:bookmarkEnd w:id="261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62" w:name="Sum_OA_Age80plus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_Age80plus</w:t>
            </w:r>
            <w:bookmarkEnd w:id="262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3" w:name="Male_OA_AllAge"/>
            <w:proofErr w:type="spellStart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_AllAge</w:t>
            </w:r>
            <w:bookmarkEnd w:id="263"/>
            <w:proofErr w:type="spellEnd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4" w:name="Female_OA_AllAge"/>
            <w:proofErr w:type="spellStart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_AllAge</w:t>
            </w:r>
            <w:bookmarkEnd w:id="264"/>
            <w:proofErr w:type="spellEnd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65" w:name="Sum_OA_AllAge"/>
            <w:proofErr w:type="spellStart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_AllAge</w:t>
            </w:r>
            <w:bookmarkEnd w:id="265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Medications</w:t>
      </w:r>
    </w:p>
    <w:tbl>
      <w:tblPr>
        <w:tblStyle w:val="TableGrid"/>
        <w:tblW w:w="5000" w:type="pct"/>
        <w:tblLayout w:type="fixed"/>
        <w:tblLook w:val="04A0"/>
      </w:tblPr>
      <w:tblGrid>
        <w:gridCol w:w="2718"/>
        <w:gridCol w:w="2340"/>
        <w:gridCol w:w="2340"/>
        <w:gridCol w:w="2178"/>
      </w:tblGrid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NSAID</w:t>
            </w:r>
          </w:p>
        </w:tc>
        <w:tc>
          <w:tcPr>
            <w:tcW w:w="1222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bookmarkStart w:id="266" w:name="Male_OA_NSAID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OA_NSAID_Taking</w:t>
            </w:r>
            <w:proofErr w:type="spellEnd"/>
            <w:r w:rsidRPr="00700DB9">
              <w:rPr>
                <w:sz w:val="20"/>
                <w:szCs w:val="20"/>
              </w:rPr>
              <w:t xml:space="preserve"> </w:t>
            </w:r>
            <w:bookmarkEnd w:id="266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67" w:name="Female_OA_NSAID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OA_NSAID_Taking</w:t>
            </w:r>
            <w:bookmarkEnd w:id="267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68" w:name="Sum_OA_NSAID_Taking"/>
            <w:proofErr w:type="spellStart"/>
            <w:r>
              <w:rPr>
                <w:sz w:val="20"/>
                <w:szCs w:val="20"/>
              </w:rPr>
              <w:t>Sum</w:t>
            </w:r>
            <w:r w:rsidR="009370BF">
              <w:rPr>
                <w:sz w:val="20"/>
                <w:szCs w:val="20"/>
              </w:rPr>
              <w:t>_</w:t>
            </w:r>
            <w:r w:rsidR="009370BF" w:rsidRPr="00700DB9">
              <w:rPr>
                <w:sz w:val="20"/>
                <w:szCs w:val="20"/>
              </w:rPr>
              <w:t>OA_NSAID_Taking</w:t>
            </w:r>
            <w:bookmarkEnd w:id="268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Acetaminophen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69" w:name="Male_OA_Acetaminophen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OA_Acetaminophen_Taking</w:t>
            </w:r>
            <w:bookmarkEnd w:id="269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0" w:name="Female_OA_Acetaminophen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OA_Acetaminophen_Taking</w:t>
            </w:r>
            <w:bookmarkEnd w:id="270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71" w:name="Sum_OA_Acetaminophen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OA_Acetaminophen_Taking</w:t>
            </w:r>
            <w:bookmarkEnd w:id="271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Steroid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2" w:name="Male_OA_Steroid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OA_Steroid_Taking</w:t>
            </w:r>
            <w:bookmarkEnd w:id="272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3" w:name="Female_OA_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OA_Steroid_Taking</w:t>
            </w:r>
            <w:bookmarkEnd w:id="273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74" w:name="Sum_OA_Steroid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OA_Steroid_Taking</w:t>
            </w:r>
            <w:bookmarkEnd w:id="274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Opiate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5" w:name="Male_OA_Opiate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OA_Opiate_Taking</w:t>
            </w:r>
            <w:bookmarkEnd w:id="275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6" w:name="Female_OA_Opiate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OA_Opiate_Taking</w:t>
            </w:r>
            <w:bookmarkEnd w:id="276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77" w:name="Sum_OA_Opiate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OA_Opiate_Taking</w:t>
            </w:r>
            <w:bookmarkEnd w:id="277"/>
            <w:proofErr w:type="spellEnd"/>
          </w:p>
        </w:tc>
      </w:tr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 had steroid joint injection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 had </w:t>
            </w:r>
            <w:proofErr w:type="spellStart"/>
            <w:r>
              <w:rPr>
                <w:sz w:val="20"/>
                <w:szCs w:val="20"/>
              </w:rPr>
              <w:t>synvisc</w:t>
            </w:r>
            <w:proofErr w:type="spellEnd"/>
            <w:r>
              <w:rPr>
                <w:sz w:val="20"/>
                <w:szCs w:val="20"/>
              </w:rPr>
              <w:t xml:space="preserve"> injection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 w:rsidP="0014394A"/>
    <w:p w:rsidR="0014394A" w:rsidRDefault="0014394A" w:rsidP="0014394A">
      <w:r>
        <w:t>Screening/Diagnostic Procedures</w:t>
      </w:r>
    </w:p>
    <w:tbl>
      <w:tblPr>
        <w:tblStyle w:val="TableGrid"/>
        <w:tblW w:w="0" w:type="auto"/>
        <w:tblLook w:val="04A0"/>
      </w:tblPr>
      <w:tblGrid>
        <w:gridCol w:w="3528"/>
        <w:gridCol w:w="2817"/>
        <w:gridCol w:w="1701"/>
        <w:gridCol w:w="1530"/>
      </w:tblGrid>
      <w:tr w:rsidR="0014394A" w:rsidRPr="00551ACC" w:rsidTr="004F71D8">
        <w:tc>
          <w:tcPr>
            <w:tcW w:w="3528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Joint/Back/Neck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Rheumatoid factor or ANA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>
      <w:r>
        <w:br w:type="page"/>
      </w:r>
    </w:p>
    <w:p w:rsidR="0014394A" w:rsidRDefault="0014394A" w:rsidP="0014394A">
      <w:pPr>
        <w:spacing w:after="60"/>
        <w:jc w:val="center"/>
      </w:pPr>
      <w:r>
        <w:lastRenderedPageBreak/>
        <w:t>Depression</w:t>
      </w:r>
    </w:p>
    <w:p w:rsidR="0014394A" w:rsidRDefault="0014394A" w:rsidP="0014394A">
      <w:pPr>
        <w:spacing w:after="60"/>
        <w:jc w:val="center"/>
      </w:pPr>
      <w:r>
        <w:t xml:space="preserve">Dr. </w:t>
      </w:r>
      <w:bookmarkStart w:id="278" w:name="Practice_Of_6"/>
      <w:r w:rsidR="0003070B">
        <w:t>Practice_Of_6</w:t>
      </w:r>
      <w:bookmarkEnd w:id="278"/>
    </w:p>
    <w:p w:rsidR="0014394A" w:rsidRDefault="004138D3" w:rsidP="0014394A">
      <w:pPr>
        <w:spacing w:after="60"/>
        <w:jc w:val="center"/>
      </w:pPr>
      <w:bookmarkStart w:id="279" w:name="Data_Drawn_Date6"/>
      <w:r>
        <w:t>Data_Drawn_Date</w:t>
      </w:r>
      <w:r w:rsidR="00106F20">
        <w:t>6</w:t>
      </w:r>
      <w:bookmarkEnd w:id="279"/>
    </w:p>
    <w:p w:rsidR="0014394A" w:rsidRDefault="0014394A" w:rsidP="0014394A">
      <w:pPr>
        <w:spacing w:after="60"/>
      </w:pPr>
    </w:p>
    <w:p w:rsidR="0014394A" w:rsidRDefault="0014394A" w:rsidP="0014394A">
      <w:pPr>
        <w:spacing w:after="60"/>
      </w:pPr>
      <w:r>
        <w:t xml:space="preserve">You are providing care for </w:t>
      </w:r>
      <w:bookmarkStart w:id="280" w:name="DNT_SUM_DP"/>
      <w:r w:rsidR="00FD0063">
        <w:t>DNT_</w:t>
      </w:r>
      <w:r w:rsidR="00E00EBA">
        <w:t>SUM_DP</w:t>
      </w:r>
      <w:bookmarkEnd w:id="280"/>
      <w:r>
        <w:t xml:space="preserve"> people with Depression</w:t>
      </w:r>
    </w:p>
    <w:p w:rsidR="0014394A" w:rsidRDefault="00551FDF" w:rsidP="0014394A">
      <w:pPr>
        <w:spacing w:after="60"/>
      </w:pPr>
      <w:r>
        <w:t xml:space="preserve">You have diagnosed </w:t>
      </w:r>
      <w:bookmarkStart w:id="281" w:name="NEW_DP_PT"/>
      <w:r>
        <w:t>NEW_DP_PT</w:t>
      </w:r>
      <w:bookmarkEnd w:id="281"/>
      <w:r w:rsidR="0014394A">
        <w:t xml:space="preserve"> new cases since </w:t>
      </w:r>
      <w:bookmarkStart w:id="282" w:name="Last_Data_Drawn_Date5"/>
      <w:r w:rsidR="00CB10B8">
        <w:t>Last_Data_Drawn_Date5</w:t>
      </w:r>
      <w:bookmarkEnd w:id="282"/>
    </w:p>
    <w:p w:rsidR="0014394A" w:rsidRDefault="0014394A" w:rsidP="0014394A">
      <w:pPr>
        <w:spacing w:after="60"/>
      </w:pPr>
    </w:p>
    <w:p w:rsidR="0014394A" w:rsidRDefault="0014394A" w:rsidP="0014394A">
      <w:r>
        <w:t>Age-sex profile of your patients with Depression</w:t>
      </w:r>
    </w:p>
    <w:tbl>
      <w:tblPr>
        <w:tblStyle w:val="TableGrid"/>
        <w:tblW w:w="5000" w:type="pct"/>
        <w:tblLook w:val="04A0"/>
      </w:tblPr>
      <w:tblGrid>
        <w:gridCol w:w="2100"/>
        <w:gridCol w:w="2726"/>
        <w:gridCol w:w="2905"/>
        <w:gridCol w:w="1845"/>
      </w:tblGrid>
      <w:tr w:rsidR="0014394A" w:rsidRPr="00551ACC" w:rsidTr="003A55AF">
        <w:tc>
          <w:tcPr>
            <w:tcW w:w="1096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3A55AF">
        <w:tc>
          <w:tcPr>
            <w:tcW w:w="1096" w:type="pct"/>
          </w:tcPr>
          <w:p w:rsidR="00FE3B6C" w:rsidRPr="00551ACC" w:rsidRDefault="00FE3B6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FE3B6C" w:rsidRPr="00551ACC" w:rsidRDefault="00FE3B6C" w:rsidP="00810784">
            <w:pPr>
              <w:rPr>
                <w:sz w:val="20"/>
                <w:szCs w:val="20"/>
              </w:rPr>
            </w:pPr>
            <w:bookmarkStart w:id="283" w:name="Male_DP_Age17less"/>
            <w:r>
              <w:rPr>
                <w:sz w:val="20"/>
                <w:szCs w:val="20"/>
              </w:rPr>
              <w:t>Male_</w:t>
            </w:r>
            <w:r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83"/>
          </w:p>
        </w:tc>
        <w:tc>
          <w:tcPr>
            <w:tcW w:w="1517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84" w:name="Female_DP_Age17less"/>
            <w:r>
              <w:rPr>
                <w:sz w:val="20"/>
                <w:szCs w:val="20"/>
              </w:rPr>
              <w:t>Female_</w:t>
            </w:r>
            <w:r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84"/>
          </w:p>
        </w:tc>
        <w:tc>
          <w:tcPr>
            <w:tcW w:w="963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85" w:name="Sum_DP_Age17less"/>
            <w:r>
              <w:rPr>
                <w:sz w:val="20"/>
                <w:szCs w:val="20"/>
              </w:rPr>
              <w:t>Sum_</w:t>
            </w:r>
            <w:r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</w:t>
            </w:r>
            <w:r w:rsidRPr="00FE3B6C">
              <w:rPr>
                <w:sz w:val="20"/>
                <w:szCs w:val="20"/>
              </w:rPr>
              <w:t>Age17less</w:t>
            </w:r>
            <w:bookmarkEnd w:id="285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86" w:name="Male_DP_Age18_39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_Age18_39</w:t>
            </w:r>
            <w:bookmarkEnd w:id="286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87" w:name="Female_DP_Age18_39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_Age18_39</w:t>
            </w:r>
            <w:bookmarkEnd w:id="287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288" w:name="Sum_DP_Age18_39"/>
            <w:r>
              <w:rPr>
                <w:sz w:val="20"/>
                <w:szCs w:val="20"/>
              </w:rPr>
              <w:t>Sum</w:t>
            </w:r>
            <w:r w:rsidR="00FF5A0C">
              <w:rPr>
                <w:sz w:val="20"/>
                <w:szCs w:val="20"/>
              </w:rPr>
              <w:t>_D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_Age18_39</w:t>
            </w:r>
            <w:bookmarkEnd w:id="288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89" w:name="Male_DP_Age40_64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_Age40_64</w:t>
            </w:r>
            <w:bookmarkEnd w:id="289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0" w:name="Female_DP_Age40_64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_Age40_64</w:t>
            </w:r>
            <w:bookmarkEnd w:id="290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291" w:name="Sum_DP_Age40_64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_Age40_64</w:t>
            </w:r>
            <w:bookmarkEnd w:id="291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2" w:name="Male_DP_Age65_79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_Age65_79</w:t>
            </w:r>
            <w:bookmarkEnd w:id="292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3" w:name="Female_DP_Age65_79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_Age65_79</w:t>
            </w:r>
            <w:bookmarkEnd w:id="293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294" w:name="Sum_DP_Age65_79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_Age65_79</w:t>
            </w:r>
            <w:bookmarkEnd w:id="294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5" w:name="Male_DP_Age80plus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_Age80plus</w:t>
            </w:r>
            <w:bookmarkEnd w:id="295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6" w:name="Female_DP_Age80plus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_Age80plus</w:t>
            </w:r>
            <w:bookmarkEnd w:id="296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297" w:name="Sum_DP_Age80plus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_Age80plus</w:t>
            </w:r>
            <w:bookmarkEnd w:id="297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8" w:name="Male_DP_AllAge"/>
            <w:proofErr w:type="spellStart"/>
            <w:r>
              <w:rPr>
                <w:sz w:val="20"/>
                <w:szCs w:val="20"/>
              </w:rPr>
              <w:t>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_AllAge</w:t>
            </w:r>
            <w:bookmarkEnd w:id="298"/>
            <w:proofErr w:type="spellEnd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9" w:name="Female_DP_AllAge"/>
            <w:proofErr w:type="spellStart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_AllAge</w:t>
            </w:r>
            <w:bookmarkEnd w:id="299"/>
            <w:proofErr w:type="spellEnd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0" w:name="Sum_DP_AllAge"/>
            <w:proofErr w:type="spellStart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_AllAge</w:t>
            </w:r>
            <w:bookmarkEnd w:id="300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Medications</w:t>
      </w:r>
    </w:p>
    <w:tbl>
      <w:tblPr>
        <w:tblStyle w:val="TableGrid"/>
        <w:tblW w:w="5000" w:type="pct"/>
        <w:tblLook w:val="04A0"/>
      </w:tblPr>
      <w:tblGrid>
        <w:gridCol w:w="1440"/>
        <w:gridCol w:w="2672"/>
        <w:gridCol w:w="2844"/>
        <w:gridCol w:w="2620"/>
      </w:tblGrid>
      <w:tr w:rsidR="0014394A" w:rsidRPr="00551ACC" w:rsidTr="003A55AF">
        <w:tc>
          <w:tcPr>
            <w:tcW w:w="75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39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8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368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Tricyclics</w:t>
            </w:r>
            <w:proofErr w:type="spellEnd"/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01" w:name="Male_DP_Tricyclics_Taking"/>
            <w:proofErr w:type="spellStart"/>
            <w:r>
              <w:rPr>
                <w:sz w:val="20"/>
                <w:szCs w:val="20"/>
              </w:rPr>
              <w:t>Male_</w:t>
            </w:r>
            <w:r w:rsidRPr="00842C26">
              <w:rPr>
                <w:sz w:val="20"/>
                <w:szCs w:val="20"/>
              </w:rPr>
              <w:t>DP_Tricyclics_Taking</w:t>
            </w:r>
            <w:bookmarkEnd w:id="301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02" w:name="Female_DP_Tricyclics_Taking"/>
            <w:proofErr w:type="spellStart"/>
            <w:r>
              <w:rPr>
                <w:sz w:val="20"/>
                <w:szCs w:val="20"/>
              </w:rPr>
              <w:t>Female_</w:t>
            </w:r>
            <w:r w:rsidRPr="00842C26">
              <w:rPr>
                <w:sz w:val="20"/>
                <w:szCs w:val="20"/>
              </w:rPr>
              <w:t>DP_Tricyclics_Taking</w:t>
            </w:r>
            <w:bookmarkEnd w:id="302"/>
            <w:proofErr w:type="spellEnd"/>
          </w:p>
        </w:tc>
        <w:tc>
          <w:tcPr>
            <w:tcW w:w="1368" w:type="pct"/>
          </w:tcPr>
          <w:p w:rsidR="007D222F" w:rsidRPr="00551ACC" w:rsidRDefault="00564F76" w:rsidP="00E00EBA">
            <w:pPr>
              <w:rPr>
                <w:sz w:val="20"/>
                <w:szCs w:val="20"/>
              </w:rPr>
            </w:pPr>
            <w:bookmarkStart w:id="303" w:name="Sum_DP_Tricyclics_Taking"/>
            <w:proofErr w:type="spellStart"/>
            <w:r>
              <w:rPr>
                <w:sz w:val="20"/>
                <w:szCs w:val="20"/>
              </w:rPr>
              <w:t>Sum</w:t>
            </w:r>
            <w:r w:rsidR="007D222F">
              <w:rPr>
                <w:sz w:val="20"/>
                <w:szCs w:val="20"/>
              </w:rPr>
              <w:t>_</w:t>
            </w:r>
            <w:r w:rsidR="007D222F" w:rsidRPr="00842C26">
              <w:rPr>
                <w:sz w:val="20"/>
                <w:szCs w:val="20"/>
              </w:rPr>
              <w:t>DP_Tricyclics_Taking</w:t>
            </w:r>
            <w:bookmarkEnd w:id="303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SSRI/SNRI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04" w:name="Male_DP_SSRI_SNRI_Taking"/>
            <w:proofErr w:type="spellStart"/>
            <w:r>
              <w:rPr>
                <w:sz w:val="20"/>
                <w:szCs w:val="20"/>
              </w:rPr>
              <w:t>Male_</w:t>
            </w:r>
            <w:r w:rsidRPr="00646D90">
              <w:rPr>
                <w:sz w:val="20"/>
                <w:szCs w:val="20"/>
              </w:rPr>
              <w:t>DP_SSRI_SNRI_Taking</w:t>
            </w:r>
            <w:bookmarkEnd w:id="304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05" w:name="Female_DP_SSRI_SNRI_Taking"/>
            <w:proofErr w:type="spellStart"/>
            <w:r>
              <w:rPr>
                <w:sz w:val="20"/>
                <w:szCs w:val="20"/>
              </w:rPr>
              <w:t>Female_</w:t>
            </w:r>
            <w:r w:rsidRPr="00646D90">
              <w:rPr>
                <w:sz w:val="20"/>
                <w:szCs w:val="20"/>
              </w:rPr>
              <w:t>DP_SSRI_SNRI_Taking</w:t>
            </w:r>
            <w:bookmarkEnd w:id="305"/>
            <w:proofErr w:type="spellEnd"/>
          </w:p>
        </w:tc>
        <w:tc>
          <w:tcPr>
            <w:tcW w:w="1368" w:type="pct"/>
          </w:tcPr>
          <w:p w:rsidR="007D222F" w:rsidRPr="00551ACC" w:rsidRDefault="00564F76" w:rsidP="00E00EBA">
            <w:pPr>
              <w:rPr>
                <w:sz w:val="20"/>
                <w:szCs w:val="20"/>
              </w:rPr>
            </w:pPr>
            <w:bookmarkStart w:id="306" w:name="Sum_DP_SSRI_SNRI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646D90">
              <w:rPr>
                <w:sz w:val="20"/>
                <w:szCs w:val="20"/>
              </w:rPr>
              <w:t>DP_SSRI_SNRI_Taking</w:t>
            </w:r>
            <w:bookmarkEnd w:id="306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anti-depressant</w:t>
            </w:r>
          </w:p>
        </w:tc>
        <w:tc>
          <w:tcPr>
            <w:tcW w:w="1395" w:type="pct"/>
          </w:tcPr>
          <w:p w:rsidR="007D222F" w:rsidRPr="00551ACC" w:rsidRDefault="003E6008" w:rsidP="0014394A">
            <w:pPr>
              <w:rPr>
                <w:sz w:val="20"/>
                <w:szCs w:val="20"/>
              </w:rPr>
            </w:pPr>
            <w:bookmarkStart w:id="307" w:name="Male_DP_Other_Taking"/>
            <w:proofErr w:type="spellStart"/>
            <w:r>
              <w:rPr>
                <w:sz w:val="20"/>
                <w:szCs w:val="20"/>
              </w:rPr>
              <w:t>Male_DP_Other_Taking</w:t>
            </w:r>
            <w:bookmarkEnd w:id="307"/>
            <w:proofErr w:type="spellEnd"/>
          </w:p>
        </w:tc>
        <w:tc>
          <w:tcPr>
            <w:tcW w:w="1485" w:type="pct"/>
          </w:tcPr>
          <w:p w:rsidR="007D222F" w:rsidRPr="00551ACC" w:rsidRDefault="003E6008" w:rsidP="00C17104">
            <w:pPr>
              <w:rPr>
                <w:sz w:val="20"/>
                <w:szCs w:val="20"/>
              </w:rPr>
            </w:pPr>
            <w:bookmarkStart w:id="308" w:name="Female_DP_Other_Taking"/>
            <w:proofErr w:type="spellStart"/>
            <w:r>
              <w:rPr>
                <w:sz w:val="20"/>
                <w:szCs w:val="20"/>
              </w:rPr>
              <w:t>Female_DP_Other_Taking</w:t>
            </w:r>
            <w:bookmarkEnd w:id="308"/>
            <w:proofErr w:type="spellEnd"/>
          </w:p>
        </w:tc>
        <w:tc>
          <w:tcPr>
            <w:tcW w:w="1368" w:type="pct"/>
          </w:tcPr>
          <w:p w:rsidR="007D222F" w:rsidRPr="00551ACC" w:rsidRDefault="003E6008" w:rsidP="00E00EBA">
            <w:pPr>
              <w:rPr>
                <w:sz w:val="20"/>
                <w:szCs w:val="20"/>
              </w:rPr>
            </w:pPr>
            <w:bookmarkStart w:id="309" w:name="Sum_DP_Other_Taking"/>
            <w:proofErr w:type="spellStart"/>
            <w:r>
              <w:rPr>
                <w:sz w:val="20"/>
                <w:szCs w:val="20"/>
              </w:rPr>
              <w:t>Sum_DP_Other_Taking</w:t>
            </w:r>
            <w:bookmarkEnd w:id="309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Benzodiazepine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0" w:name="Male_DP_Benzo_Taking"/>
            <w:proofErr w:type="spellStart"/>
            <w:r>
              <w:rPr>
                <w:sz w:val="20"/>
                <w:szCs w:val="20"/>
              </w:rPr>
              <w:t>Male_</w:t>
            </w:r>
            <w:r w:rsidRPr="008166B4">
              <w:rPr>
                <w:sz w:val="20"/>
                <w:szCs w:val="20"/>
              </w:rPr>
              <w:t>DP_Benzo_Taking</w:t>
            </w:r>
            <w:bookmarkEnd w:id="310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1" w:name="Female_DP_Benzo_Taking"/>
            <w:proofErr w:type="spellStart"/>
            <w:r>
              <w:rPr>
                <w:sz w:val="20"/>
                <w:szCs w:val="20"/>
              </w:rPr>
              <w:t>Female_</w:t>
            </w:r>
            <w:r w:rsidRPr="008166B4">
              <w:rPr>
                <w:sz w:val="20"/>
                <w:szCs w:val="20"/>
              </w:rPr>
              <w:t>DP_Benzo_Taking</w:t>
            </w:r>
            <w:bookmarkEnd w:id="311"/>
            <w:proofErr w:type="spellEnd"/>
          </w:p>
        </w:tc>
        <w:tc>
          <w:tcPr>
            <w:tcW w:w="1368" w:type="pct"/>
          </w:tcPr>
          <w:p w:rsidR="007D222F" w:rsidRPr="00551ACC" w:rsidRDefault="0093705B" w:rsidP="00E00EBA">
            <w:pPr>
              <w:rPr>
                <w:sz w:val="20"/>
                <w:szCs w:val="20"/>
              </w:rPr>
            </w:pPr>
            <w:bookmarkStart w:id="312" w:name="Sum_DP_Benzo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8166B4">
              <w:rPr>
                <w:sz w:val="20"/>
                <w:szCs w:val="20"/>
              </w:rPr>
              <w:t>DP_Benzo_Taking</w:t>
            </w:r>
            <w:bookmarkEnd w:id="312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Antipsychotic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3" w:name="Male_DP_Antipsychotic_Taking"/>
            <w:proofErr w:type="spellStart"/>
            <w:r>
              <w:rPr>
                <w:sz w:val="20"/>
                <w:szCs w:val="20"/>
              </w:rPr>
              <w:t>Male_</w:t>
            </w:r>
            <w:r w:rsidRPr="00204A91">
              <w:rPr>
                <w:sz w:val="20"/>
                <w:szCs w:val="20"/>
              </w:rPr>
              <w:t>DP_Antipsychotic_Taking</w:t>
            </w:r>
            <w:bookmarkEnd w:id="313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4" w:name="Female_DP_Antipsychotic_Taking"/>
            <w:proofErr w:type="spellStart"/>
            <w:r>
              <w:rPr>
                <w:sz w:val="20"/>
                <w:szCs w:val="20"/>
              </w:rPr>
              <w:t>Female_</w:t>
            </w:r>
            <w:r w:rsidRPr="00204A91">
              <w:rPr>
                <w:sz w:val="20"/>
                <w:szCs w:val="20"/>
              </w:rPr>
              <w:t>DP_Antipsychotic_Taking</w:t>
            </w:r>
            <w:bookmarkEnd w:id="314"/>
            <w:proofErr w:type="spellEnd"/>
          </w:p>
        </w:tc>
        <w:tc>
          <w:tcPr>
            <w:tcW w:w="1368" w:type="pct"/>
          </w:tcPr>
          <w:p w:rsidR="007D222F" w:rsidRPr="00551ACC" w:rsidRDefault="0093705B" w:rsidP="00E00EBA">
            <w:pPr>
              <w:rPr>
                <w:sz w:val="20"/>
                <w:szCs w:val="20"/>
              </w:rPr>
            </w:pPr>
            <w:bookmarkStart w:id="315" w:name="Sum_DP_Antipsychotic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204A91">
              <w:rPr>
                <w:sz w:val="20"/>
                <w:szCs w:val="20"/>
              </w:rPr>
              <w:t>DP_Antipsychotic_Taking</w:t>
            </w:r>
            <w:bookmarkEnd w:id="315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Screening Procedures</w:t>
      </w:r>
    </w:p>
    <w:tbl>
      <w:tblPr>
        <w:tblStyle w:val="TableGrid"/>
        <w:tblW w:w="0" w:type="auto"/>
        <w:tblLook w:val="04A0"/>
      </w:tblPr>
      <w:tblGrid>
        <w:gridCol w:w="4503"/>
        <w:gridCol w:w="1842"/>
        <w:gridCol w:w="1701"/>
        <w:gridCol w:w="1530"/>
      </w:tblGrid>
      <w:tr w:rsidR="0014394A" w:rsidRPr="00551ACC" w:rsidTr="0014394A">
        <w:tc>
          <w:tcPr>
            <w:tcW w:w="4503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14394A" w:rsidRPr="00551ACC" w:rsidTr="0014394A">
        <w:tc>
          <w:tcPr>
            <w:tcW w:w="4503" w:type="dxa"/>
          </w:tcPr>
          <w:p w:rsidR="0014394A" w:rsidRPr="00551ACC" w:rsidRDefault="00E12A65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Beck or other Scale completed</w:t>
            </w: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14394A">
        <w:tc>
          <w:tcPr>
            <w:tcW w:w="4503" w:type="dxa"/>
          </w:tcPr>
          <w:p w:rsidR="0014394A" w:rsidRPr="00551ACC" w:rsidRDefault="00E12A65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Thyroid status checked past year</w:t>
            </w: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F80117" w:rsidRDefault="00F80117"/>
    <w:sectPr w:rsidR="00F80117" w:rsidSect="00551AC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Documents and Settings\tao.chen\Desktop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odso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</w:compat>
  <w:rsids>
    <w:rsidRoot w:val="005C05F4"/>
    <w:rsid w:val="00006387"/>
    <w:rsid w:val="000104DA"/>
    <w:rsid w:val="000175D5"/>
    <w:rsid w:val="0003070B"/>
    <w:rsid w:val="00046F8A"/>
    <w:rsid w:val="00051107"/>
    <w:rsid w:val="000572DE"/>
    <w:rsid w:val="00057A9D"/>
    <w:rsid w:val="00062AB2"/>
    <w:rsid w:val="00074E57"/>
    <w:rsid w:val="00081BC1"/>
    <w:rsid w:val="00090C7E"/>
    <w:rsid w:val="0009101B"/>
    <w:rsid w:val="00095FD3"/>
    <w:rsid w:val="000A31D1"/>
    <w:rsid w:val="000B70DA"/>
    <w:rsid w:val="000C1401"/>
    <w:rsid w:val="000D19CF"/>
    <w:rsid w:val="000E31A3"/>
    <w:rsid w:val="000E426C"/>
    <w:rsid w:val="000E5FB8"/>
    <w:rsid w:val="00102DAA"/>
    <w:rsid w:val="0010376C"/>
    <w:rsid w:val="00105B55"/>
    <w:rsid w:val="00106F20"/>
    <w:rsid w:val="00107991"/>
    <w:rsid w:val="00117DEE"/>
    <w:rsid w:val="00123CAE"/>
    <w:rsid w:val="0012571B"/>
    <w:rsid w:val="00125B4D"/>
    <w:rsid w:val="0012645A"/>
    <w:rsid w:val="00143915"/>
    <w:rsid w:val="0014394A"/>
    <w:rsid w:val="00154710"/>
    <w:rsid w:val="001654A6"/>
    <w:rsid w:val="00187D4D"/>
    <w:rsid w:val="00193184"/>
    <w:rsid w:val="00197B94"/>
    <w:rsid w:val="001B1DFB"/>
    <w:rsid w:val="001F0552"/>
    <w:rsid w:val="00204A91"/>
    <w:rsid w:val="002112FD"/>
    <w:rsid w:val="00211FDF"/>
    <w:rsid w:val="002240F9"/>
    <w:rsid w:val="002277DE"/>
    <w:rsid w:val="00237926"/>
    <w:rsid w:val="00291B42"/>
    <w:rsid w:val="00293BDA"/>
    <w:rsid w:val="00296F7C"/>
    <w:rsid w:val="002A1BF2"/>
    <w:rsid w:val="002A2363"/>
    <w:rsid w:val="002A2BEE"/>
    <w:rsid w:val="002A3F6D"/>
    <w:rsid w:val="002A433F"/>
    <w:rsid w:val="002B6A12"/>
    <w:rsid w:val="002F1326"/>
    <w:rsid w:val="00326C66"/>
    <w:rsid w:val="00326F33"/>
    <w:rsid w:val="003272C8"/>
    <w:rsid w:val="00360E09"/>
    <w:rsid w:val="00373993"/>
    <w:rsid w:val="00383C8A"/>
    <w:rsid w:val="00387260"/>
    <w:rsid w:val="003A1ED5"/>
    <w:rsid w:val="003A55AF"/>
    <w:rsid w:val="003B4739"/>
    <w:rsid w:val="003B6250"/>
    <w:rsid w:val="003C53C2"/>
    <w:rsid w:val="003E6008"/>
    <w:rsid w:val="003F0842"/>
    <w:rsid w:val="003F3660"/>
    <w:rsid w:val="003F4F27"/>
    <w:rsid w:val="004031C3"/>
    <w:rsid w:val="004138D3"/>
    <w:rsid w:val="00435716"/>
    <w:rsid w:val="004432C3"/>
    <w:rsid w:val="004500E1"/>
    <w:rsid w:val="00471781"/>
    <w:rsid w:val="00481F7B"/>
    <w:rsid w:val="0048282A"/>
    <w:rsid w:val="00484E00"/>
    <w:rsid w:val="00486EE0"/>
    <w:rsid w:val="00494016"/>
    <w:rsid w:val="004958C9"/>
    <w:rsid w:val="004A1D55"/>
    <w:rsid w:val="004D5635"/>
    <w:rsid w:val="004F11B1"/>
    <w:rsid w:val="004F20A3"/>
    <w:rsid w:val="004F4126"/>
    <w:rsid w:val="004F41CA"/>
    <w:rsid w:val="004F71D8"/>
    <w:rsid w:val="00504AE5"/>
    <w:rsid w:val="00536CC3"/>
    <w:rsid w:val="00545660"/>
    <w:rsid w:val="00551ACC"/>
    <w:rsid w:val="00551FDF"/>
    <w:rsid w:val="00556A85"/>
    <w:rsid w:val="00564F76"/>
    <w:rsid w:val="00567212"/>
    <w:rsid w:val="005A0B66"/>
    <w:rsid w:val="005C05F4"/>
    <w:rsid w:val="005D3DAC"/>
    <w:rsid w:val="00616769"/>
    <w:rsid w:val="00620B9B"/>
    <w:rsid w:val="00635503"/>
    <w:rsid w:val="00642A5D"/>
    <w:rsid w:val="00646D90"/>
    <w:rsid w:val="00651098"/>
    <w:rsid w:val="00687FD2"/>
    <w:rsid w:val="006902BD"/>
    <w:rsid w:val="00691CB9"/>
    <w:rsid w:val="006C0A9A"/>
    <w:rsid w:val="006C4DBD"/>
    <w:rsid w:val="006C5AAB"/>
    <w:rsid w:val="006D3A50"/>
    <w:rsid w:val="006E23F8"/>
    <w:rsid w:val="006E26C0"/>
    <w:rsid w:val="006E2ED9"/>
    <w:rsid w:val="006F0B71"/>
    <w:rsid w:val="006F5E72"/>
    <w:rsid w:val="00700DB9"/>
    <w:rsid w:val="0071277F"/>
    <w:rsid w:val="00712D28"/>
    <w:rsid w:val="00713AEA"/>
    <w:rsid w:val="0072027F"/>
    <w:rsid w:val="00737961"/>
    <w:rsid w:val="00757649"/>
    <w:rsid w:val="00760891"/>
    <w:rsid w:val="007803D3"/>
    <w:rsid w:val="0078196F"/>
    <w:rsid w:val="007870FF"/>
    <w:rsid w:val="00787C88"/>
    <w:rsid w:val="007A186B"/>
    <w:rsid w:val="007A4A44"/>
    <w:rsid w:val="007C4EBB"/>
    <w:rsid w:val="007C6095"/>
    <w:rsid w:val="007D222F"/>
    <w:rsid w:val="00802724"/>
    <w:rsid w:val="00803A8A"/>
    <w:rsid w:val="008166B4"/>
    <w:rsid w:val="00817AA6"/>
    <w:rsid w:val="00817E9F"/>
    <w:rsid w:val="00832A0A"/>
    <w:rsid w:val="00834478"/>
    <w:rsid w:val="00836E3C"/>
    <w:rsid w:val="00842C26"/>
    <w:rsid w:val="0085267E"/>
    <w:rsid w:val="00852F3A"/>
    <w:rsid w:val="00856FBE"/>
    <w:rsid w:val="008867B9"/>
    <w:rsid w:val="008A688C"/>
    <w:rsid w:val="008B3E6A"/>
    <w:rsid w:val="008C3D08"/>
    <w:rsid w:val="008C6DC7"/>
    <w:rsid w:val="008D2EBB"/>
    <w:rsid w:val="008D5B27"/>
    <w:rsid w:val="008D7D42"/>
    <w:rsid w:val="008E5DBB"/>
    <w:rsid w:val="008E71D4"/>
    <w:rsid w:val="008F39FF"/>
    <w:rsid w:val="008F4998"/>
    <w:rsid w:val="0090141E"/>
    <w:rsid w:val="009014FA"/>
    <w:rsid w:val="009049CF"/>
    <w:rsid w:val="00925546"/>
    <w:rsid w:val="00932762"/>
    <w:rsid w:val="00932E4B"/>
    <w:rsid w:val="0093705B"/>
    <w:rsid w:val="00937069"/>
    <w:rsid w:val="009370BF"/>
    <w:rsid w:val="00954516"/>
    <w:rsid w:val="00965BBF"/>
    <w:rsid w:val="009834E4"/>
    <w:rsid w:val="009835ED"/>
    <w:rsid w:val="0098541F"/>
    <w:rsid w:val="00986782"/>
    <w:rsid w:val="00986F78"/>
    <w:rsid w:val="00993545"/>
    <w:rsid w:val="009E5570"/>
    <w:rsid w:val="009F491E"/>
    <w:rsid w:val="009F6B32"/>
    <w:rsid w:val="00A30957"/>
    <w:rsid w:val="00A34900"/>
    <w:rsid w:val="00A46858"/>
    <w:rsid w:val="00A4787C"/>
    <w:rsid w:val="00A47E35"/>
    <w:rsid w:val="00A50A62"/>
    <w:rsid w:val="00A50F47"/>
    <w:rsid w:val="00A63547"/>
    <w:rsid w:val="00A65514"/>
    <w:rsid w:val="00A670F5"/>
    <w:rsid w:val="00A713C0"/>
    <w:rsid w:val="00AA3D9E"/>
    <w:rsid w:val="00AA4720"/>
    <w:rsid w:val="00AA7AA0"/>
    <w:rsid w:val="00AB757A"/>
    <w:rsid w:val="00AE0B1F"/>
    <w:rsid w:val="00B175CF"/>
    <w:rsid w:val="00B260C3"/>
    <w:rsid w:val="00B33BF6"/>
    <w:rsid w:val="00B36E3C"/>
    <w:rsid w:val="00B43C90"/>
    <w:rsid w:val="00B44F7E"/>
    <w:rsid w:val="00B45379"/>
    <w:rsid w:val="00B5631C"/>
    <w:rsid w:val="00B61D43"/>
    <w:rsid w:val="00B91C2D"/>
    <w:rsid w:val="00B97FCB"/>
    <w:rsid w:val="00BB516A"/>
    <w:rsid w:val="00BB5265"/>
    <w:rsid w:val="00BE0C39"/>
    <w:rsid w:val="00BF2D80"/>
    <w:rsid w:val="00C05391"/>
    <w:rsid w:val="00C06F21"/>
    <w:rsid w:val="00C17104"/>
    <w:rsid w:val="00C37FEC"/>
    <w:rsid w:val="00C53BBF"/>
    <w:rsid w:val="00C65E9B"/>
    <w:rsid w:val="00C82B51"/>
    <w:rsid w:val="00CA3879"/>
    <w:rsid w:val="00CA6D2D"/>
    <w:rsid w:val="00CB10B8"/>
    <w:rsid w:val="00CB6153"/>
    <w:rsid w:val="00CD098F"/>
    <w:rsid w:val="00CD52FA"/>
    <w:rsid w:val="00CD61BC"/>
    <w:rsid w:val="00D148B6"/>
    <w:rsid w:val="00D2027D"/>
    <w:rsid w:val="00D41E37"/>
    <w:rsid w:val="00D47EDC"/>
    <w:rsid w:val="00D7274D"/>
    <w:rsid w:val="00D77A68"/>
    <w:rsid w:val="00D95FF8"/>
    <w:rsid w:val="00D97029"/>
    <w:rsid w:val="00DB28CB"/>
    <w:rsid w:val="00DC0C28"/>
    <w:rsid w:val="00DC4019"/>
    <w:rsid w:val="00DD3364"/>
    <w:rsid w:val="00DF7EB5"/>
    <w:rsid w:val="00E00EBA"/>
    <w:rsid w:val="00E078D0"/>
    <w:rsid w:val="00E12A65"/>
    <w:rsid w:val="00E13B7E"/>
    <w:rsid w:val="00E17ED9"/>
    <w:rsid w:val="00E33B58"/>
    <w:rsid w:val="00E36CA2"/>
    <w:rsid w:val="00E4201F"/>
    <w:rsid w:val="00E42D98"/>
    <w:rsid w:val="00E53068"/>
    <w:rsid w:val="00E54CFE"/>
    <w:rsid w:val="00E565CE"/>
    <w:rsid w:val="00E60846"/>
    <w:rsid w:val="00E71F92"/>
    <w:rsid w:val="00E86A8B"/>
    <w:rsid w:val="00EA0433"/>
    <w:rsid w:val="00EA317A"/>
    <w:rsid w:val="00EA3BAF"/>
    <w:rsid w:val="00EB3289"/>
    <w:rsid w:val="00ED15B6"/>
    <w:rsid w:val="00ED245B"/>
    <w:rsid w:val="00ED2D34"/>
    <w:rsid w:val="00EE3C0D"/>
    <w:rsid w:val="00EF354B"/>
    <w:rsid w:val="00F15E03"/>
    <w:rsid w:val="00F17D42"/>
    <w:rsid w:val="00F22707"/>
    <w:rsid w:val="00F519AF"/>
    <w:rsid w:val="00F6033A"/>
    <w:rsid w:val="00F80117"/>
    <w:rsid w:val="00F817E4"/>
    <w:rsid w:val="00F86E60"/>
    <w:rsid w:val="00FB0AEF"/>
    <w:rsid w:val="00FD0063"/>
    <w:rsid w:val="00FD4F0C"/>
    <w:rsid w:val="00FE3AE8"/>
    <w:rsid w:val="00FE3B6C"/>
    <w:rsid w:val="00FF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D0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o.chen\Desktop\ReportTempla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C8294-B86F-4FD9-A11D-F8A35741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ReportTemplate1.dotx</Template>
  <TotalTime>1476</TotalTime>
  <Pages>8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</Company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tao.chen</dc:creator>
  <cp:keywords/>
  <dc:description/>
  <cp:lastModifiedBy>tao.chen</cp:lastModifiedBy>
  <cp:revision>134</cp:revision>
  <dcterms:created xsi:type="dcterms:W3CDTF">2010-04-13T19:28:00Z</dcterms:created>
  <dcterms:modified xsi:type="dcterms:W3CDTF">2010-12-23T18:06:00Z</dcterms:modified>
</cp:coreProperties>
</file>